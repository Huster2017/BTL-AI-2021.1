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5D5017B9" w14:textId="77777777" w:rsidTr="00C25F7E">
        <w:trPr>
          <w:trHeight w:val="14134"/>
        </w:trPr>
        <w:tc>
          <w:tcPr>
            <w:tcW w:w="9288" w:type="dxa"/>
          </w:tcPr>
          <w:p w14:paraId="62073F98" w14:textId="77777777" w:rsidR="0030535A" w:rsidRPr="00D41531" w:rsidRDefault="0030535A" w:rsidP="005907E1">
            <w:pPr>
              <w:spacing w:after="0" w:line="276" w:lineRule="auto"/>
              <w:jc w:val="center"/>
            </w:pPr>
            <w:r w:rsidRPr="00E41E7A">
              <w:br w:type="page"/>
            </w:r>
            <w:r w:rsidRPr="00353B74">
              <w:rPr>
                <w:sz w:val="32"/>
              </w:rPr>
              <w:t>TRƯỜNG ĐẠI HỌC BÁCH KHOA HÀ NỘI</w:t>
            </w:r>
          </w:p>
          <w:p w14:paraId="4B1FA2A1" w14:textId="427B21E6" w:rsidR="0030535A" w:rsidRPr="00E85917" w:rsidRDefault="0030535A" w:rsidP="005907E1">
            <w:pPr>
              <w:spacing w:after="0" w:line="276" w:lineRule="auto"/>
              <w:jc w:val="center"/>
              <w:rPr>
                <w:b/>
                <w:sz w:val="32"/>
                <w:szCs w:val="32"/>
              </w:rPr>
            </w:pPr>
            <w:r>
              <w:rPr>
                <w:b/>
                <w:sz w:val="32"/>
                <w:szCs w:val="32"/>
              </w:rPr>
              <w:t>VIỆN</w:t>
            </w:r>
            <w:r w:rsidRPr="00E85917">
              <w:rPr>
                <w:b/>
                <w:sz w:val="32"/>
                <w:szCs w:val="32"/>
              </w:rPr>
              <w:t xml:space="preserve"> ĐIỆN TỬ - VIỄN THÔNG</w:t>
            </w:r>
          </w:p>
          <w:p w14:paraId="0B00516B" w14:textId="77777777" w:rsidR="00353B74" w:rsidRPr="006D795F" w:rsidRDefault="00353B74" w:rsidP="00353B74">
            <w:pPr>
              <w:spacing w:after="200"/>
              <w:jc w:val="center"/>
              <w:rPr>
                <w:rFonts w:cs="Times New Roman"/>
                <w:b/>
                <w:bCs/>
                <w:noProof/>
                <w:sz w:val="40"/>
                <w:szCs w:val="36"/>
                <w:lang w:val="vi-VN"/>
              </w:rPr>
            </w:pPr>
            <w:r w:rsidRPr="006D795F">
              <w:rPr>
                <w:rFonts w:cs="Times New Roman"/>
                <w:b/>
                <w:bCs/>
                <w:noProof/>
                <w:sz w:val="40"/>
                <w:szCs w:val="36"/>
                <w:lang w:val="vi-VN"/>
              </w:rPr>
              <w:t>-----</w:t>
            </w:r>
            <w:r w:rsidRPr="006D795F">
              <w:rPr>
                <w:rFonts w:ascii="Wingdings" w:eastAsia="Wingdings" w:hAnsi="Wingdings" w:cs="Wingdings"/>
                <w:b/>
                <w:bCs/>
                <w:noProof/>
                <w:sz w:val="40"/>
                <w:szCs w:val="36"/>
                <w:lang w:val="vi-VN"/>
              </w:rPr>
              <w:t>□□</w:t>
            </w:r>
            <w:r w:rsidRPr="006D795F">
              <w:rPr>
                <w:rFonts w:ascii="Wingdings" w:eastAsia="Wingdings" w:hAnsi="Wingdings" w:cs="Wingdings"/>
                <w:b/>
                <w:bCs/>
                <w:noProof/>
                <w:sz w:val="40"/>
                <w:szCs w:val="36"/>
                <w:lang w:val="vi-VN"/>
              </w:rPr>
              <w:t>□□</w:t>
            </w:r>
            <w:r w:rsidRPr="006D795F">
              <w:rPr>
                <w:rFonts w:cs="Times New Roman"/>
                <w:b/>
                <w:bCs/>
                <w:noProof/>
                <w:sz w:val="40"/>
                <w:szCs w:val="36"/>
                <w:lang w:val="vi-VN"/>
              </w:rPr>
              <w:t>-----</w:t>
            </w:r>
          </w:p>
          <w:p w14:paraId="17AED05C" w14:textId="77777777" w:rsidR="0030535A" w:rsidRPr="00392F14" w:rsidRDefault="0030535A" w:rsidP="00353B74">
            <w:pPr>
              <w:spacing w:line="276" w:lineRule="auto"/>
              <w:jc w:val="center"/>
            </w:pPr>
          </w:p>
          <w:p w14:paraId="24E8667F" w14:textId="78C1C4C4" w:rsidR="0030535A" w:rsidRDefault="0030535A" w:rsidP="005907E1">
            <w:pPr>
              <w:spacing w:line="276" w:lineRule="auto"/>
              <w:jc w:val="center"/>
            </w:pPr>
            <w:r>
              <w:rPr>
                <w:noProof/>
              </w:rPr>
              <w:drawing>
                <wp:inline distT="0" distB="0" distL="0" distR="0" wp14:anchorId="5E7B5FC9" wp14:editId="0CF41C86">
                  <wp:extent cx="958906" cy="1417320"/>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969299" cy="1432681"/>
                          </a:xfrm>
                          <a:prstGeom prst="rect">
                            <a:avLst/>
                          </a:prstGeom>
                          <a:noFill/>
                          <a:ln w="9525">
                            <a:noFill/>
                            <a:miter lim="800000"/>
                            <a:headEnd/>
                            <a:tailEnd/>
                          </a:ln>
                        </pic:spPr>
                      </pic:pic>
                    </a:graphicData>
                  </a:graphic>
                </wp:inline>
              </w:drawing>
            </w:r>
          </w:p>
          <w:p w14:paraId="4CC23C44" w14:textId="4FFE4BCE" w:rsidR="0030535A" w:rsidRDefault="002040CA" w:rsidP="005907E1">
            <w:pPr>
              <w:spacing w:line="276" w:lineRule="auto"/>
              <w:jc w:val="center"/>
              <w:rPr>
                <w:b/>
                <w:sz w:val="40"/>
                <w:szCs w:val="40"/>
                <w:lang w:val="de-DE"/>
              </w:rPr>
            </w:pPr>
            <w:r>
              <w:rPr>
                <w:b/>
                <w:sz w:val="40"/>
                <w:szCs w:val="40"/>
                <w:lang w:val="de-DE"/>
              </w:rPr>
              <w:t>BÁO CÁO</w:t>
            </w:r>
            <w:r w:rsidR="008E5FFB">
              <w:rPr>
                <w:b/>
                <w:sz w:val="40"/>
                <w:szCs w:val="40"/>
                <w:lang w:val="de-DE"/>
              </w:rPr>
              <w:t xml:space="preserve"> BTL:</w:t>
            </w:r>
          </w:p>
          <w:p w14:paraId="69AF10A0" w14:textId="452F4F2B" w:rsidR="008E5FFB" w:rsidRDefault="008E5FFB" w:rsidP="005907E1">
            <w:pPr>
              <w:spacing w:line="276" w:lineRule="auto"/>
              <w:jc w:val="center"/>
              <w:rPr>
                <w:b/>
                <w:sz w:val="40"/>
                <w:szCs w:val="40"/>
                <w:lang w:val="de-DE"/>
              </w:rPr>
            </w:pPr>
            <w:r>
              <w:rPr>
                <w:b/>
                <w:sz w:val="40"/>
                <w:szCs w:val="40"/>
                <w:lang w:val="de-DE"/>
              </w:rPr>
              <w:t>Phát hiện, theo dõi và xác định vận tốc phương tiện bằng camera</w:t>
            </w:r>
          </w:p>
          <w:p w14:paraId="7BCCDEAB" w14:textId="3A64209E" w:rsidR="00275206" w:rsidRPr="008E5FFB" w:rsidRDefault="008E5FFB" w:rsidP="005907E1">
            <w:pPr>
              <w:spacing w:line="276" w:lineRule="auto"/>
              <w:jc w:val="center"/>
              <w:rPr>
                <w:b/>
                <w:sz w:val="28"/>
                <w:szCs w:val="40"/>
                <w:lang w:val="de-DE"/>
              </w:rPr>
            </w:pPr>
            <w:r>
              <w:rPr>
                <w:b/>
                <w:sz w:val="28"/>
                <w:szCs w:val="40"/>
                <w:lang w:val="de-DE"/>
              </w:rPr>
              <w:t xml:space="preserve">Giảng viên môn học: </w:t>
            </w:r>
          </w:p>
          <w:p w14:paraId="10D8B4A1" w14:textId="457F2C5A" w:rsidR="002F4727" w:rsidRDefault="00D53886" w:rsidP="002F4727">
            <w:pPr>
              <w:spacing w:line="276" w:lineRule="auto"/>
              <w:ind w:left="499"/>
              <w:jc w:val="left"/>
              <w:rPr>
                <w:sz w:val="32"/>
                <w:szCs w:val="40"/>
                <w:lang w:val="de-DE"/>
              </w:rPr>
            </w:pPr>
            <w:r>
              <w:rPr>
                <w:sz w:val="32"/>
                <w:szCs w:val="40"/>
                <w:lang w:val="de-DE"/>
              </w:rPr>
              <w:t>Nhóm sinh viên thực hiệ</w:t>
            </w:r>
            <w:r w:rsidR="008E5FFB">
              <w:rPr>
                <w:sz w:val="32"/>
                <w:szCs w:val="40"/>
                <w:lang w:val="de-DE"/>
              </w:rPr>
              <w:t>n:</w:t>
            </w:r>
          </w:p>
          <w:tbl>
            <w:tblPr>
              <w:tblStyle w:val="TableGrid"/>
              <w:tblW w:w="0" w:type="auto"/>
              <w:tblInd w:w="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305"/>
            </w:tblGrid>
            <w:tr w:rsidR="008E5FFB" w14:paraId="31E4AFE9" w14:textId="77777777" w:rsidTr="008E5FFB">
              <w:tc>
                <w:tcPr>
                  <w:tcW w:w="4531" w:type="dxa"/>
                </w:tcPr>
                <w:p w14:paraId="119D7B00" w14:textId="422F08F0" w:rsidR="008E5FFB" w:rsidRDefault="008E5FFB" w:rsidP="002F4727">
                  <w:pPr>
                    <w:framePr w:hSpace="180" w:wrap="around" w:vAnchor="text" w:hAnchor="text" w:y="1"/>
                    <w:spacing w:line="276" w:lineRule="auto"/>
                    <w:suppressOverlap/>
                    <w:jc w:val="left"/>
                    <w:rPr>
                      <w:sz w:val="32"/>
                      <w:szCs w:val="40"/>
                      <w:lang w:val="de-DE"/>
                    </w:rPr>
                  </w:pPr>
                  <w:r>
                    <w:rPr>
                      <w:sz w:val="32"/>
                      <w:szCs w:val="40"/>
                      <w:lang w:val="de-DE"/>
                    </w:rPr>
                    <w:t>Bùi Trung Kiên</w:t>
                  </w:r>
                </w:p>
              </w:tc>
              <w:tc>
                <w:tcPr>
                  <w:tcW w:w="4531" w:type="dxa"/>
                </w:tcPr>
                <w:p w14:paraId="61847761" w14:textId="024DC504" w:rsidR="008E5FFB" w:rsidRDefault="008E5FFB" w:rsidP="002F4727">
                  <w:pPr>
                    <w:framePr w:hSpace="180" w:wrap="around" w:vAnchor="text" w:hAnchor="text" w:y="1"/>
                    <w:spacing w:line="276" w:lineRule="auto"/>
                    <w:suppressOverlap/>
                    <w:jc w:val="left"/>
                    <w:rPr>
                      <w:sz w:val="32"/>
                      <w:szCs w:val="40"/>
                      <w:lang w:val="de-DE"/>
                    </w:rPr>
                  </w:pPr>
                  <w:r>
                    <w:rPr>
                      <w:sz w:val="32"/>
                      <w:szCs w:val="40"/>
                      <w:lang w:val="de-DE"/>
                    </w:rPr>
                    <w:t>20172638</w:t>
                  </w:r>
                </w:p>
              </w:tc>
            </w:tr>
            <w:tr w:rsidR="008E5FFB" w14:paraId="36928240" w14:textId="77777777" w:rsidTr="008E5FFB">
              <w:tc>
                <w:tcPr>
                  <w:tcW w:w="4531" w:type="dxa"/>
                </w:tcPr>
                <w:p w14:paraId="2D3D5829" w14:textId="27596BD6" w:rsidR="008E5FFB" w:rsidRDefault="008E5FFB" w:rsidP="002F4727">
                  <w:pPr>
                    <w:framePr w:hSpace="180" w:wrap="around" w:vAnchor="text" w:hAnchor="text" w:y="1"/>
                    <w:spacing w:line="276" w:lineRule="auto"/>
                    <w:suppressOverlap/>
                    <w:jc w:val="left"/>
                    <w:rPr>
                      <w:sz w:val="32"/>
                      <w:szCs w:val="40"/>
                      <w:lang w:val="de-DE"/>
                    </w:rPr>
                  </w:pPr>
                  <w:r>
                    <w:rPr>
                      <w:sz w:val="32"/>
                      <w:szCs w:val="40"/>
                      <w:lang w:val="de-DE"/>
                    </w:rPr>
                    <w:t>Phạm Duy Khoa</w:t>
                  </w:r>
                </w:p>
              </w:tc>
              <w:tc>
                <w:tcPr>
                  <w:tcW w:w="4531" w:type="dxa"/>
                </w:tcPr>
                <w:p w14:paraId="256BE08F" w14:textId="70D8C7D9" w:rsidR="008E5FFB" w:rsidRDefault="008E5FFB" w:rsidP="002F4727">
                  <w:pPr>
                    <w:framePr w:hSpace="180" w:wrap="around" w:vAnchor="text" w:hAnchor="text" w:y="1"/>
                    <w:spacing w:line="276" w:lineRule="auto"/>
                    <w:suppressOverlap/>
                    <w:jc w:val="left"/>
                    <w:rPr>
                      <w:sz w:val="32"/>
                      <w:szCs w:val="40"/>
                      <w:lang w:val="de-DE"/>
                    </w:rPr>
                  </w:pPr>
                  <w:r>
                    <w:rPr>
                      <w:sz w:val="32"/>
                      <w:szCs w:val="40"/>
                      <w:lang w:val="de-DE"/>
                    </w:rPr>
                    <w:t>20172631</w:t>
                  </w:r>
                </w:p>
              </w:tc>
            </w:tr>
            <w:tr w:rsidR="008E5FFB" w14:paraId="49455CF6" w14:textId="77777777" w:rsidTr="008E5FFB">
              <w:tc>
                <w:tcPr>
                  <w:tcW w:w="4531" w:type="dxa"/>
                </w:tcPr>
                <w:p w14:paraId="2D9BA2D9" w14:textId="7BD4D737" w:rsidR="008E5FFB" w:rsidRDefault="008E5FFB" w:rsidP="002F4727">
                  <w:pPr>
                    <w:framePr w:hSpace="180" w:wrap="around" w:vAnchor="text" w:hAnchor="text" w:y="1"/>
                    <w:spacing w:line="276" w:lineRule="auto"/>
                    <w:suppressOverlap/>
                    <w:jc w:val="left"/>
                    <w:rPr>
                      <w:sz w:val="32"/>
                      <w:szCs w:val="40"/>
                      <w:lang w:val="de-DE"/>
                    </w:rPr>
                  </w:pPr>
                  <w:r>
                    <w:rPr>
                      <w:sz w:val="32"/>
                      <w:szCs w:val="40"/>
                      <w:lang w:val="de-DE"/>
                    </w:rPr>
                    <w:t>Đào Thế Anh</w:t>
                  </w:r>
                </w:p>
              </w:tc>
              <w:tc>
                <w:tcPr>
                  <w:tcW w:w="4531" w:type="dxa"/>
                </w:tcPr>
                <w:p w14:paraId="46C33141" w14:textId="3AB67DA8" w:rsidR="008E5FFB" w:rsidRDefault="008E5FFB" w:rsidP="002F4727">
                  <w:pPr>
                    <w:framePr w:hSpace="180" w:wrap="around" w:vAnchor="text" w:hAnchor="text" w:y="1"/>
                    <w:spacing w:line="276" w:lineRule="auto"/>
                    <w:suppressOverlap/>
                    <w:jc w:val="left"/>
                    <w:rPr>
                      <w:sz w:val="32"/>
                      <w:szCs w:val="40"/>
                      <w:lang w:val="de-DE"/>
                    </w:rPr>
                  </w:pPr>
                  <w:r>
                    <w:rPr>
                      <w:sz w:val="32"/>
                      <w:szCs w:val="40"/>
                      <w:lang w:val="de-DE"/>
                    </w:rPr>
                    <w:t>20172409</w:t>
                  </w:r>
                </w:p>
              </w:tc>
            </w:tr>
            <w:tr w:rsidR="008E5FFB" w14:paraId="0C5A535C" w14:textId="77777777" w:rsidTr="008E5FFB">
              <w:tc>
                <w:tcPr>
                  <w:tcW w:w="4531" w:type="dxa"/>
                </w:tcPr>
                <w:p w14:paraId="45F91178" w14:textId="77777777" w:rsidR="008E5FFB" w:rsidRDefault="008E5FFB" w:rsidP="002F4727">
                  <w:pPr>
                    <w:framePr w:hSpace="180" w:wrap="around" w:vAnchor="text" w:hAnchor="text" w:y="1"/>
                    <w:spacing w:line="276" w:lineRule="auto"/>
                    <w:suppressOverlap/>
                    <w:jc w:val="left"/>
                    <w:rPr>
                      <w:sz w:val="32"/>
                      <w:szCs w:val="40"/>
                      <w:lang w:val="de-DE"/>
                    </w:rPr>
                  </w:pPr>
                </w:p>
              </w:tc>
              <w:tc>
                <w:tcPr>
                  <w:tcW w:w="4531" w:type="dxa"/>
                </w:tcPr>
                <w:p w14:paraId="7F2011DD" w14:textId="77777777" w:rsidR="008E5FFB" w:rsidRDefault="008E5FFB" w:rsidP="002F4727">
                  <w:pPr>
                    <w:framePr w:hSpace="180" w:wrap="around" w:vAnchor="text" w:hAnchor="text" w:y="1"/>
                    <w:spacing w:line="276" w:lineRule="auto"/>
                    <w:suppressOverlap/>
                    <w:jc w:val="left"/>
                    <w:rPr>
                      <w:sz w:val="32"/>
                      <w:szCs w:val="40"/>
                      <w:lang w:val="de-DE"/>
                    </w:rPr>
                  </w:pPr>
                </w:p>
              </w:tc>
            </w:tr>
          </w:tbl>
          <w:p w14:paraId="4B84D8BA" w14:textId="3D98048C" w:rsidR="00D53886" w:rsidRDefault="00D53886" w:rsidP="002F4727">
            <w:pPr>
              <w:spacing w:line="276" w:lineRule="auto"/>
              <w:ind w:left="499"/>
              <w:jc w:val="left"/>
              <w:rPr>
                <w:sz w:val="32"/>
                <w:szCs w:val="40"/>
                <w:lang w:val="de-DE"/>
              </w:rPr>
            </w:pPr>
          </w:p>
          <w:p w14:paraId="7BA6DE36" w14:textId="7F71AFEE" w:rsidR="0030535A" w:rsidRDefault="0030535A" w:rsidP="005907E1">
            <w:pPr>
              <w:spacing w:line="276" w:lineRule="auto"/>
              <w:rPr>
                <w:sz w:val="28"/>
                <w:szCs w:val="28"/>
                <w:lang w:val="de-DE"/>
              </w:rPr>
            </w:pPr>
          </w:p>
          <w:p w14:paraId="4BA7B008" w14:textId="77777777" w:rsidR="00BF0A5E" w:rsidRDefault="00BF0A5E" w:rsidP="005907E1">
            <w:pPr>
              <w:spacing w:line="276" w:lineRule="auto"/>
              <w:rPr>
                <w:sz w:val="28"/>
                <w:szCs w:val="28"/>
                <w:lang w:val="de-DE"/>
              </w:rPr>
            </w:pPr>
          </w:p>
          <w:p w14:paraId="04056068" w14:textId="5C77A071" w:rsidR="00BF0A5E" w:rsidRPr="00E85917" w:rsidRDefault="00BF0A5E" w:rsidP="005907E1">
            <w:pPr>
              <w:spacing w:line="276" w:lineRule="auto"/>
              <w:jc w:val="center"/>
              <w:rPr>
                <w:sz w:val="28"/>
                <w:szCs w:val="28"/>
                <w:lang w:val="de-DE"/>
              </w:rPr>
            </w:pPr>
            <w:r w:rsidRPr="00E85917">
              <w:rPr>
                <w:sz w:val="28"/>
                <w:szCs w:val="28"/>
                <w:lang w:val="de-DE"/>
              </w:rPr>
              <w:t>Hà Nộ</w:t>
            </w:r>
            <w:r w:rsidR="0041090F">
              <w:rPr>
                <w:sz w:val="28"/>
                <w:szCs w:val="28"/>
                <w:lang w:val="de-DE"/>
              </w:rPr>
              <w:t>i,</w:t>
            </w:r>
            <w:r w:rsidRPr="00E85917">
              <w:rPr>
                <w:sz w:val="28"/>
                <w:szCs w:val="28"/>
                <w:lang w:val="de-DE"/>
              </w:rPr>
              <w:t xml:space="preserve"> </w:t>
            </w:r>
            <w:r w:rsidR="00B87180">
              <w:rPr>
                <w:sz w:val="28"/>
                <w:szCs w:val="28"/>
                <w:lang w:val="de-DE"/>
              </w:rPr>
              <w:t>1</w:t>
            </w:r>
            <w:r w:rsidRPr="00E85917">
              <w:rPr>
                <w:sz w:val="28"/>
                <w:szCs w:val="28"/>
                <w:lang w:val="de-DE"/>
              </w:rPr>
              <w:t>-20</w:t>
            </w:r>
            <w:r w:rsidR="00B87180">
              <w:rPr>
                <w:sz w:val="28"/>
                <w:szCs w:val="28"/>
                <w:lang w:val="de-DE"/>
              </w:rPr>
              <w:t>22</w:t>
            </w:r>
          </w:p>
        </w:tc>
      </w:tr>
    </w:tbl>
    <w:p w14:paraId="64AAF8E9" w14:textId="77777777" w:rsidR="00B836A5" w:rsidRDefault="00B836A5" w:rsidP="005907E1">
      <w:pPr>
        <w:pStyle w:val="Heading1"/>
        <w:numPr>
          <w:ilvl w:val="0"/>
          <w:numId w:val="0"/>
        </w:numPr>
        <w:spacing w:line="276" w:lineRule="auto"/>
        <w:sectPr w:rsidR="00B836A5" w:rsidSect="00AB13A2">
          <w:headerReference w:type="even" r:id="rId12"/>
          <w:headerReference w:type="default" r:id="rId13"/>
          <w:footerReference w:type="even" r:id="rId14"/>
          <w:footerReference w:type="default" r:id="rId15"/>
          <w:pgSz w:w="11906" w:h="16838" w:code="9"/>
          <w:pgMar w:top="1440" w:right="1440" w:bottom="1440" w:left="1440" w:header="850" w:footer="432" w:gutter="0"/>
          <w:pgNumType w:fmt="upperLetter" w:start="1"/>
          <w:cols w:space="454"/>
          <w:docGrid w:type="lines" w:linePitch="360"/>
        </w:sectPr>
      </w:pPr>
    </w:p>
    <w:p w14:paraId="0E1BE148" w14:textId="77777777" w:rsidR="00E7754F" w:rsidRPr="00D45A66" w:rsidRDefault="00AF79CD" w:rsidP="00B509B2">
      <w:pPr>
        <w:pStyle w:val="Heading1"/>
        <w:numPr>
          <w:ilvl w:val="0"/>
          <w:numId w:val="0"/>
        </w:numPr>
        <w:ind w:left="630"/>
        <w:rPr>
          <w:b w:val="0"/>
          <w:szCs w:val="32"/>
        </w:rPr>
      </w:pPr>
      <w:bookmarkStart w:id="0" w:name="_Toc92227624"/>
      <w:r w:rsidRPr="00D45A66">
        <w:rPr>
          <w:szCs w:val="32"/>
        </w:rPr>
        <w:lastRenderedPageBreak/>
        <w:t>LỜI NÓI ĐẦU</w:t>
      </w:r>
      <w:bookmarkEnd w:id="0"/>
    </w:p>
    <w:p w14:paraId="2B59AB9F" w14:textId="21B21E5F" w:rsidR="44B1315A" w:rsidRDefault="00554B18" w:rsidP="008E5FFB">
      <w:pPr>
        <w:spacing w:before="0" w:after="240" w:line="276" w:lineRule="auto"/>
        <w:rPr>
          <w:rFonts w:eastAsia="Calibri"/>
          <w:bCs/>
          <w:szCs w:val="26"/>
        </w:rPr>
      </w:pPr>
      <w:r>
        <w:rPr>
          <w:rFonts w:eastAsia="Calibri"/>
          <w:b/>
          <w:bCs/>
          <w:szCs w:val="26"/>
        </w:rPr>
        <w:tab/>
      </w:r>
      <w:r>
        <w:rPr>
          <w:rFonts w:eastAsia="Calibri"/>
          <w:bCs/>
          <w:szCs w:val="26"/>
        </w:rPr>
        <w:t xml:space="preserve">Xử lý hình ảnh, đặc biệt là xử lý hình ảnh trong thời gian </w:t>
      </w:r>
      <w:proofErr w:type="gramStart"/>
      <w:r>
        <w:rPr>
          <w:rFonts w:eastAsia="Calibri"/>
          <w:bCs/>
          <w:szCs w:val="26"/>
        </w:rPr>
        <w:t>thực(</w:t>
      </w:r>
      <w:proofErr w:type="gramEnd"/>
      <w:r>
        <w:rPr>
          <w:rFonts w:eastAsia="Calibri"/>
          <w:bCs/>
          <w:szCs w:val="26"/>
        </w:rPr>
        <w:t>real time) đang là lĩnh vực nóng trong sự phát triển khoa học công nghệ hiện nay. Nó hứa hẹn sẽ trở thành con mắt cho các robot để góp phần tăng khả năng tự động hóa trong sản xuất, từng bước giúp robot có khả năng thay thế con người trong các công việc hàng ngày.</w:t>
      </w:r>
    </w:p>
    <w:p w14:paraId="4943EC77" w14:textId="6A162783" w:rsidR="00554B18" w:rsidRDefault="00554B18" w:rsidP="008E5FFB">
      <w:pPr>
        <w:spacing w:before="0" w:after="240" w:line="276" w:lineRule="auto"/>
        <w:rPr>
          <w:rFonts w:eastAsia="Calibri"/>
          <w:bCs/>
          <w:szCs w:val="26"/>
        </w:rPr>
      </w:pPr>
      <w:r>
        <w:rPr>
          <w:rFonts w:eastAsia="Calibri"/>
          <w:bCs/>
          <w:szCs w:val="26"/>
        </w:rPr>
        <w:tab/>
        <w:t>Được sự giúp đỡ của thầy Võ Lê Cường đã tạo điều kiện cho bọn em là những sinh viên còn đang ngồi trên ghế nhà trường có cơ hội thực hiện đè tài cùng doanh nghiệp. Đây là một điều vô cùng quý giá đối với bọn em.</w:t>
      </w:r>
    </w:p>
    <w:p w14:paraId="6EF6A933" w14:textId="1A1DB963" w:rsidR="00554B18" w:rsidRDefault="00554B18" w:rsidP="00554B18">
      <w:pPr>
        <w:spacing w:line="276" w:lineRule="auto"/>
        <w:jc w:val="left"/>
        <w:rPr>
          <w:rFonts w:eastAsia="Calibri"/>
          <w:bCs/>
          <w:szCs w:val="26"/>
        </w:rPr>
      </w:pPr>
      <w:r>
        <w:rPr>
          <w:rFonts w:eastAsia="Calibri"/>
          <w:bCs/>
          <w:szCs w:val="26"/>
        </w:rPr>
        <w:tab/>
        <w:t>Qua trao đổi với các anh/ chị trong công ty MQ solutions, bọn em đã tiến tới thống nhất chọn đề tài “</w:t>
      </w:r>
      <w:r w:rsidRPr="00554B18">
        <w:rPr>
          <w:b/>
          <w:szCs w:val="26"/>
          <w:lang w:val="de-DE"/>
        </w:rPr>
        <w:t>Phát hiện, theo dõi và xác định vận tốc phương tiện bằng camera</w:t>
      </w:r>
      <w:r>
        <w:rPr>
          <w:rFonts w:eastAsia="Calibri"/>
          <w:bCs/>
          <w:szCs w:val="26"/>
        </w:rPr>
        <w:t>”. Báo cáo sẽ gồm 3 phần chính: Phát hiện đối tương, Theo dõi đối tượng và cuối cùng là xác định vận tốc.</w:t>
      </w:r>
    </w:p>
    <w:p w14:paraId="015DCC88" w14:textId="72973AE4" w:rsidR="00554B18" w:rsidRPr="00554B18" w:rsidRDefault="00554B18" w:rsidP="00554B18">
      <w:pPr>
        <w:spacing w:line="276" w:lineRule="auto"/>
        <w:jc w:val="left"/>
        <w:rPr>
          <w:b/>
          <w:sz w:val="40"/>
          <w:szCs w:val="40"/>
          <w:lang w:val="de-DE"/>
        </w:rPr>
      </w:pPr>
      <w:r>
        <w:rPr>
          <w:rFonts w:eastAsia="Calibri"/>
          <w:bCs/>
          <w:szCs w:val="26"/>
        </w:rPr>
        <w:tab/>
        <w:t>Chúng em xin chân thành cảm ơn thầy và các anh/ chị đã nhiệt tình giúp đỡ trong quá trình bọn em thực hiện bài tập lớn.</w:t>
      </w:r>
    </w:p>
    <w:p w14:paraId="47E2E48C" w14:textId="705F7BCF" w:rsidR="001C3986" w:rsidRPr="001C3986" w:rsidRDefault="001C3986" w:rsidP="00275206">
      <w:pPr>
        <w:spacing w:line="276" w:lineRule="auto"/>
        <w:rPr>
          <w:rFonts w:cs="Times New Roman"/>
          <w:szCs w:val="26"/>
        </w:rPr>
      </w:pPr>
      <w:r w:rsidRPr="008042FE">
        <w:rPr>
          <w:rFonts w:asciiTheme="majorHAnsi" w:hAnsiTheme="majorHAnsi" w:cstheme="majorHAnsi"/>
          <w:szCs w:val="26"/>
        </w:rPr>
        <w:tab/>
      </w:r>
    </w:p>
    <w:p w14:paraId="09B3E9C3" w14:textId="4AF16E5C" w:rsidR="00B836A5" w:rsidRPr="00554B18" w:rsidRDefault="00B836A5" w:rsidP="00554B18">
      <w:pPr>
        <w:sectPr w:rsidR="00B836A5" w:rsidRPr="00554B18" w:rsidSect="00AB13A2">
          <w:headerReference w:type="even" r:id="rId16"/>
          <w:headerReference w:type="default" r:id="rId17"/>
          <w:type w:val="oddPage"/>
          <w:pgSz w:w="11906" w:h="16838" w:code="9"/>
          <w:pgMar w:top="1440" w:right="1440" w:bottom="1440" w:left="1440" w:header="850" w:footer="432" w:gutter="0"/>
          <w:pgNumType w:fmt="lowerRoman" w:start="1"/>
          <w:cols w:space="454"/>
          <w:docGrid w:type="lines" w:linePitch="360"/>
        </w:sectPr>
      </w:pPr>
    </w:p>
    <w:p w14:paraId="13735AA6" w14:textId="1B67A882" w:rsidR="00275206" w:rsidRDefault="00554B18" w:rsidP="00554B18">
      <w:pPr>
        <w:pStyle w:val="Heading1unnumbered"/>
      </w:pPr>
      <w:bookmarkStart w:id="1" w:name="_Toc92227625"/>
      <w:r>
        <w:lastRenderedPageBreak/>
        <w:t>MỤC LỤC</w:t>
      </w:r>
      <w:bookmarkEnd w:id="1"/>
    </w:p>
    <w:sdt>
      <w:sdtPr>
        <w:id w:val="-134722444"/>
        <w:docPartObj>
          <w:docPartGallery w:val="Table of Contents"/>
          <w:docPartUnique/>
        </w:docPartObj>
      </w:sdtPr>
      <w:sdtEndPr>
        <w:rPr>
          <w:rFonts w:ascii="Times New Roman" w:eastAsiaTheme="minorHAnsi" w:hAnsi="Times New Roman" w:cs="Angsana New"/>
          <w:b/>
          <w:bCs/>
          <w:noProof/>
          <w:color w:val="auto"/>
          <w:kern w:val="2"/>
          <w:sz w:val="26"/>
          <w:szCs w:val="20"/>
        </w:rPr>
      </w:sdtEndPr>
      <w:sdtContent>
        <w:p w14:paraId="607F5541" w14:textId="0B7403F2" w:rsidR="00B87180" w:rsidRDefault="00B87180">
          <w:pPr>
            <w:pStyle w:val="TOCHeading"/>
          </w:pPr>
        </w:p>
        <w:p w14:paraId="3B963DC8" w14:textId="1063D444" w:rsidR="00B87180" w:rsidRDefault="00B87180">
          <w:pPr>
            <w:pStyle w:val="TOC1"/>
            <w:rPr>
              <w:rFonts w:asciiTheme="minorHAnsi" w:eastAsiaTheme="minorEastAsia" w:hAnsiTheme="minorHAnsi" w:cstheme="minorBidi"/>
              <w:b w:val="0"/>
              <w:noProof/>
              <w:kern w:val="0"/>
              <w:sz w:val="22"/>
              <w:szCs w:val="22"/>
            </w:rPr>
          </w:pPr>
          <w:r w:rsidRPr="00B87180">
            <w:fldChar w:fldCharType="begin"/>
          </w:r>
          <w:r w:rsidRPr="00B87180">
            <w:instrText xml:space="preserve"> TOC \o "1-3" \h \z \u </w:instrText>
          </w:r>
          <w:r w:rsidRPr="00B87180">
            <w:fldChar w:fldCharType="separate"/>
          </w:r>
          <w:hyperlink w:anchor="_Toc92227624" w:history="1">
            <w:r w:rsidRPr="00D85B12">
              <w:rPr>
                <w:rStyle w:val="Hyperlink"/>
                <w:noProof/>
              </w:rPr>
              <w:t>LỜI NÓI ĐẦU</w:t>
            </w:r>
            <w:r>
              <w:rPr>
                <w:noProof/>
                <w:webHidden/>
              </w:rPr>
              <w:tab/>
            </w:r>
            <w:r>
              <w:rPr>
                <w:noProof/>
                <w:webHidden/>
              </w:rPr>
              <w:fldChar w:fldCharType="begin"/>
            </w:r>
            <w:r>
              <w:rPr>
                <w:noProof/>
                <w:webHidden/>
              </w:rPr>
              <w:instrText xml:space="preserve"> PAGEREF _Toc92227624 \h </w:instrText>
            </w:r>
            <w:r>
              <w:rPr>
                <w:noProof/>
                <w:webHidden/>
              </w:rPr>
            </w:r>
            <w:r>
              <w:rPr>
                <w:noProof/>
                <w:webHidden/>
              </w:rPr>
              <w:fldChar w:fldCharType="separate"/>
            </w:r>
            <w:r>
              <w:rPr>
                <w:noProof/>
                <w:webHidden/>
              </w:rPr>
              <w:t>i</w:t>
            </w:r>
            <w:r>
              <w:rPr>
                <w:noProof/>
                <w:webHidden/>
              </w:rPr>
              <w:fldChar w:fldCharType="end"/>
            </w:r>
          </w:hyperlink>
        </w:p>
        <w:p w14:paraId="0DCCED7D" w14:textId="52CC879F" w:rsidR="00B87180" w:rsidRDefault="00B87180">
          <w:pPr>
            <w:pStyle w:val="TOC1"/>
            <w:rPr>
              <w:rFonts w:asciiTheme="minorHAnsi" w:eastAsiaTheme="minorEastAsia" w:hAnsiTheme="minorHAnsi" w:cstheme="minorBidi"/>
              <w:b w:val="0"/>
              <w:noProof/>
              <w:kern w:val="0"/>
              <w:sz w:val="22"/>
              <w:szCs w:val="22"/>
            </w:rPr>
          </w:pPr>
          <w:hyperlink w:anchor="_Toc92227625" w:history="1">
            <w:r w:rsidRPr="00D85B12">
              <w:rPr>
                <w:rStyle w:val="Hyperlink"/>
                <w:noProof/>
              </w:rPr>
              <w:t>MỤC LỤC</w:t>
            </w:r>
            <w:r>
              <w:rPr>
                <w:noProof/>
                <w:webHidden/>
              </w:rPr>
              <w:tab/>
            </w:r>
            <w:r>
              <w:rPr>
                <w:noProof/>
                <w:webHidden/>
              </w:rPr>
              <w:fldChar w:fldCharType="begin"/>
            </w:r>
            <w:r>
              <w:rPr>
                <w:noProof/>
                <w:webHidden/>
              </w:rPr>
              <w:instrText xml:space="preserve"> PAGEREF _Toc92227625 \h </w:instrText>
            </w:r>
            <w:r>
              <w:rPr>
                <w:noProof/>
                <w:webHidden/>
              </w:rPr>
            </w:r>
            <w:r>
              <w:rPr>
                <w:noProof/>
                <w:webHidden/>
              </w:rPr>
              <w:fldChar w:fldCharType="separate"/>
            </w:r>
            <w:r>
              <w:rPr>
                <w:noProof/>
                <w:webHidden/>
              </w:rPr>
              <w:t>2</w:t>
            </w:r>
            <w:r>
              <w:rPr>
                <w:noProof/>
                <w:webHidden/>
              </w:rPr>
              <w:fldChar w:fldCharType="end"/>
            </w:r>
          </w:hyperlink>
        </w:p>
        <w:p w14:paraId="09BF9800" w14:textId="657A03E2" w:rsidR="00B87180" w:rsidRDefault="00B87180">
          <w:pPr>
            <w:pStyle w:val="TOC1"/>
            <w:rPr>
              <w:rFonts w:asciiTheme="minorHAnsi" w:eastAsiaTheme="minorEastAsia" w:hAnsiTheme="minorHAnsi" w:cstheme="minorBidi"/>
              <w:b w:val="0"/>
              <w:noProof/>
              <w:kern w:val="0"/>
              <w:sz w:val="22"/>
              <w:szCs w:val="22"/>
            </w:rPr>
          </w:pPr>
          <w:hyperlink w:anchor="_Toc92227626" w:history="1">
            <w:r w:rsidRPr="00D85B12">
              <w:rPr>
                <w:rStyle w:val="Hyperlink"/>
                <w:noProof/>
              </w:rPr>
              <w:t>DANH SÁCH HÌNH ẢNH</w:t>
            </w:r>
            <w:r>
              <w:rPr>
                <w:noProof/>
                <w:webHidden/>
              </w:rPr>
              <w:tab/>
            </w:r>
            <w:r>
              <w:rPr>
                <w:noProof/>
                <w:webHidden/>
              </w:rPr>
              <w:fldChar w:fldCharType="begin"/>
            </w:r>
            <w:r>
              <w:rPr>
                <w:noProof/>
                <w:webHidden/>
              </w:rPr>
              <w:instrText xml:space="preserve"> PAGEREF _Toc92227626 \h </w:instrText>
            </w:r>
            <w:r>
              <w:rPr>
                <w:noProof/>
                <w:webHidden/>
              </w:rPr>
            </w:r>
            <w:r>
              <w:rPr>
                <w:noProof/>
                <w:webHidden/>
              </w:rPr>
              <w:fldChar w:fldCharType="separate"/>
            </w:r>
            <w:r>
              <w:rPr>
                <w:noProof/>
                <w:webHidden/>
              </w:rPr>
              <w:t>3</w:t>
            </w:r>
            <w:r>
              <w:rPr>
                <w:noProof/>
                <w:webHidden/>
              </w:rPr>
              <w:fldChar w:fldCharType="end"/>
            </w:r>
          </w:hyperlink>
        </w:p>
        <w:p w14:paraId="1636E556" w14:textId="11CD50E2" w:rsidR="00B87180" w:rsidRDefault="00B87180">
          <w:pPr>
            <w:pStyle w:val="TOC1"/>
            <w:rPr>
              <w:rFonts w:asciiTheme="minorHAnsi" w:eastAsiaTheme="minorEastAsia" w:hAnsiTheme="minorHAnsi" w:cstheme="minorBidi"/>
              <w:b w:val="0"/>
              <w:noProof/>
              <w:kern w:val="0"/>
              <w:sz w:val="22"/>
              <w:szCs w:val="22"/>
            </w:rPr>
          </w:pPr>
          <w:hyperlink w:anchor="_Toc92227627" w:history="1">
            <w:r w:rsidRPr="00D85B12">
              <w:rPr>
                <w:rStyle w:val="Hyperlink"/>
                <w:noProof/>
              </w:rPr>
              <w:t>CHƯƠNG 1. PHÁT HIỆN ĐỐI TƯỢNG VỚI YOLOv5 (OBJECT DETECTION)</w:t>
            </w:r>
            <w:r>
              <w:rPr>
                <w:noProof/>
                <w:webHidden/>
              </w:rPr>
              <w:tab/>
            </w:r>
            <w:r>
              <w:rPr>
                <w:noProof/>
                <w:webHidden/>
              </w:rPr>
              <w:fldChar w:fldCharType="begin"/>
            </w:r>
            <w:r>
              <w:rPr>
                <w:noProof/>
                <w:webHidden/>
              </w:rPr>
              <w:instrText xml:space="preserve"> PAGEREF _Toc92227627 \h </w:instrText>
            </w:r>
            <w:r>
              <w:rPr>
                <w:noProof/>
                <w:webHidden/>
              </w:rPr>
            </w:r>
            <w:r>
              <w:rPr>
                <w:noProof/>
                <w:webHidden/>
              </w:rPr>
              <w:fldChar w:fldCharType="separate"/>
            </w:r>
            <w:r>
              <w:rPr>
                <w:noProof/>
                <w:webHidden/>
              </w:rPr>
              <w:t>4</w:t>
            </w:r>
            <w:r>
              <w:rPr>
                <w:noProof/>
                <w:webHidden/>
              </w:rPr>
              <w:fldChar w:fldCharType="end"/>
            </w:r>
          </w:hyperlink>
        </w:p>
        <w:p w14:paraId="5308C399" w14:textId="1C720E0F" w:rsidR="00B87180" w:rsidRDefault="00B87180">
          <w:pPr>
            <w:pStyle w:val="TOC2"/>
            <w:rPr>
              <w:rFonts w:asciiTheme="minorHAnsi" w:eastAsiaTheme="minorEastAsia" w:hAnsiTheme="minorHAnsi" w:cstheme="minorBidi"/>
              <w:kern w:val="0"/>
              <w:sz w:val="22"/>
              <w:szCs w:val="22"/>
            </w:rPr>
          </w:pPr>
          <w:hyperlink w:anchor="_Toc92227628" w:history="1">
            <w:r w:rsidRPr="00D85B12">
              <w:rPr>
                <w:rStyle w:val="Hyperlink"/>
                <w:b/>
              </w:rPr>
              <w:t>1.</w:t>
            </w:r>
            <w:r>
              <w:rPr>
                <w:rFonts w:asciiTheme="minorHAnsi" w:eastAsiaTheme="minorEastAsia" w:hAnsiTheme="minorHAnsi" w:cstheme="minorBidi"/>
                <w:kern w:val="0"/>
                <w:sz w:val="22"/>
                <w:szCs w:val="22"/>
              </w:rPr>
              <w:tab/>
            </w:r>
            <w:r w:rsidRPr="00D85B12">
              <w:rPr>
                <w:rStyle w:val="Hyperlink"/>
                <w:b/>
              </w:rPr>
              <w:t>Huấn luyện mô hình đào tạo</w:t>
            </w:r>
            <w:r>
              <w:rPr>
                <w:webHidden/>
              </w:rPr>
              <w:tab/>
            </w:r>
            <w:r>
              <w:rPr>
                <w:webHidden/>
              </w:rPr>
              <w:fldChar w:fldCharType="begin"/>
            </w:r>
            <w:r>
              <w:rPr>
                <w:webHidden/>
              </w:rPr>
              <w:instrText xml:space="preserve"> PAGEREF _Toc92227628 \h </w:instrText>
            </w:r>
            <w:r>
              <w:rPr>
                <w:webHidden/>
              </w:rPr>
            </w:r>
            <w:r>
              <w:rPr>
                <w:webHidden/>
              </w:rPr>
              <w:fldChar w:fldCharType="separate"/>
            </w:r>
            <w:r>
              <w:rPr>
                <w:webHidden/>
              </w:rPr>
              <w:t>4</w:t>
            </w:r>
            <w:r>
              <w:rPr>
                <w:webHidden/>
              </w:rPr>
              <w:fldChar w:fldCharType="end"/>
            </w:r>
          </w:hyperlink>
        </w:p>
        <w:p w14:paraId="124496A2" w14:textId="0CCD2D03" w:rsidR="00B87180" w:rsidRDefault="00B87180">
          <w:pPr>
            <w:pStyle w:val="TOC3"/>
            <w:tabs>
              <w:tab w:val="left" w:pos="1320"/>
            </w:tabs>
            <w:rPr>
              <w:rFonts w:asciiTheme="minorHAnsi" w:eastAsiaTheme="minorEastAsia" w:hAnsiTheme="minorHAnsi" w:cstheme="minorBidi"/>
              <w:noProof/>
              <w:kern w:val="0"/>
              <w:sz w:val="22"/>
              <w:szCs w:val="22"/>
            </w:rPr>
          </w:pPr>
          <w:hyperlink w:anchor="_Toc92227629" w:history="1">
            <w:r w:rsidRPr="00D85B12">
              <w:rPr>
                <w:rStyle w:val="Hyperlink"/>
                <w:b/>
                <w:noProof/>
              </w:rPr>
              <w:t>1.1.</w:t>
            </w:r>
            <w:r>
              <w:rPr>
                <w:rFonts w:asciiTheme="minorHAnsi" w:eastAsiaTheme="minorEastAsia" w:hAnsiTheme="minorHAnsi" w:cstheme="minorBidi"/>
                <w:noProof/>
                <w:kern w:val="0"/>
                <w:sz w:val="22"/>
                <w:szCs w:val="22"/>
              </w:rPr>
              <w:tab/>
            </w:r>
            <w:r w:rsidRPr="00D85B12">
              <w:rPr>
                <w:rStyle w:val="Hyperlink"/>
                <w:b/>
                <w:noProof/>
              </w:rPr>
              <w:t>Tổng quan về YOLOv5</w:t>
            </w:r>
            <w:r>
              <w:rPr>
                <w:noProof/>
                <w:webHidden/>
              </w:rPr>
              <w:tab/>
            </w:r>
            <w:r>
              <w:rPr>
                <w:noProof/>
                <w:webHidden/>
              </w:rPr>
              <w:fldChar w:fldCharType="begin"/>
            </w:r>
            <w:r>
              <w:rPr>
                <w:noProof/>
                <w:webHidden/>
              </w:rPr>
              <w:instrText xml:space="preserve"> PAGEREF _Toc92227629 \h </w:instrText>
            </w:r>
            <w:r>
              <w:rPr>
                <w:noProof/>
                <w:webHidden/>
              </w:rPr>
            </w:r>
            <w:r>
              <w:rPr>
                <w:noProof/>
                <w:webHidden/>
              </w:rPr>
              <w:fldChar w:fldCharType="separate"/>
            </w:r>
            <w:r>
              <w:rPr>
                <w:noProof/>
                <w:webHidden/>
              </w:rPr>
              <w:t>4</w:t>
            </w:r>
            <w:r>
              <w:rPr>
                <w:noProof/>
                <w:webHidden/>
              </w:rPr>
              <w:fldChar w:fldCharType="end"/>
            </w:r>
          </w:hyperlink>
        </w:p>
        <w:p w14:paraId="6C53745B" w14:textId="4006414A" w:rsidR="00B87180" w:rsidRDefault="00B87180">
          <w:pPr>
            <w:pStyle w:val="TOC3"/>
            <w:tabs>
              <w:tab w:val="left" w:pos="1320"/>
            </w:tabs>
            <w:rPr>
              <w:rFonts w:asciiTheme="minorHAnsi" w:eastAsiaTheme="minorEastAsia" w:hAnsiTheme="minorHAnsi" w:cstheme="minorBidi"/>
              <w:noProof/>
              <w:kern w:val="0"/>
              <w:sz w:val="22"/>
              <w:szCs w:val="22"/>
            </w:rPr>
          </w:pPr>
          <w:hyperlink w:anchor="_Toc92227630" w:history="1">
            <w:r w:rsidRPr="00D85B12">
              <w:rPr>
                <w:rStyle w:val="Hyperlink"/>
                <w:noProof/>
              </w:rPr>
              <w:t>1.2.</w:t>
            </w:r>
            <w:r>
              <w:rPr>
                <w:rFonts w:asciiTheme="minorHAnsi" w:eastAsiaTheme="minorEastAsia" w:hAnsiTheme="minorHAnsi" w:cstheme="minorBidi"/>
                <w:noProof/>
                <w:kern w:val="0"/>
                <w:sz w:val="22"/>
                <w:szCs w:val="22"/>
              </w:rPr>
              <w:tab/>
            </w:r>
            <w:r w:rsidRPr="00D85B12">
              <w:rPr>
                <w:rStyle w:val="Hyperlink"/>
                <w:noProof/>
              </w:rPr>
              <w:t>Cài đặt YOLOv5 trên Google Colab</w:t>
            </w:r>
            <w:r>
              <w:rPr>
                <w:noProof/>
                <w:webHidden/>
              </w:rPr>
              <w:tab/>
            </w:r>
            <w:r>
              <w:rPr>
                <w:noProof/>
                <w:webHidden/>
              </w:rPr>
              <w:fldChar w:fldCharType="begin"/>
            </w:r>
            <w:r>
              <w:rPr>
                <w:noProof/>
                <w:webHidden/>
              </w:rPr>
              <w:instrText xml:space="preserve"> PAGEREF _Toc92227630 \h </w:instrText>
            </w:r>
            <w:r>
              <w:rPr>
                <w:noProof/>
                <w:webHidden/>
              </w:rPr>
            </w:r>
            <w:r>
              <w:rPr>
                <w:noProof/>
                <w:webHidden/>
              </w:rPr>
              <w:fldChar w:fldCharType="separate"/>
            </w:r>
            <w:r>
              <w:rPr>
                <w:noProof/>
                <w:webHidden/>
              </w:rPr>
              <w:t>4</w:t>
            </w:r>
            <w:r>
              <w:rPr>
                <w:noProof/>
                <w:webHidden/>
              </w:rPr>
              <w:fldChar w:fldCharType="end"/>
            </w:r>
          </w:hyperlink>
        </w:p>
        <w:p w14:paraId="58A3A70A" w14:textId="627323DE" w:rsidR="00B87180" w:rsidRDefault="00B87180">
          <w:pPr>
            <w:pStyle w:val="TOC3"/>
            <w:tabs>
              <w:tab w:val="left" w:pos="1320"/>
            </w:tabs>
            <w:rPr>
              <w:rFonts w:asciiTheme="minorHAnsi" w:eastAsiaTheme="minorEastAsia" w:hAnsiTheme="minorHAnsi" w:cstheme="minorBidi"/>
              <w:noProof/>
              <w:kern w:val="0"/>
              <w:sz w:val="22"/>
              <w:szCs w:val="22"/>
            </w:rPr>
          </w:pPr>
          <w:hyperlink w:anchor="_Toc92227631" w:history="1">
            <w:r w:rsidRPr="00D85B12">
              <w:rPr>
                <w:rStyle w:val="Hyperlink"/>
                <w:b/>
                <w:noProof/>
              </w:rPr>
              <w:t>1.3.</w:t>
            </w:r>
            <w:r>
              <w:rPr>
                <w:rFonts w:asciiTheme="minorHAnsi" w:eastAsiaTheme="minorEastAsia" w:hAnsiTheme="minorHAnsi" w:cstheme="minorBidi"/>
                <w:noProof/>
                <w:kern w:val="0"/>
                <w:sz w:val="22"/>
                <w:szCs w:val="22"/>
              </w:rPr>
              <w:tab/>
            </w:r>
            <w:r w:rsidRPr="00D85B12">
              <w:rPr>
                <w:rStyle w:val="Hyperlink"/>
                <w:b/>
                <w:noProof/>
              </w:rPr>
              <w:t>Đào tạo mô hình huấn luyện riêng</w:t>
            </w:r>
            <w:r>
              <w:rPr>
                <w:noProof/>
                <w:webHidden/>
              </w:rPr>
              <w:tab/>
            </w:r>
            <w:r>
              <w:rPr>
                <w:noProof/>
                <w:webHidden/>
              </w:rPr>
              <w:fldChar w:fldCharType="begin"/>
            </w:r>
            <w:r>
              <w:rPr>
                <w:noProof/>
                <w:webHidden/>
              </w:rPr>
              <w:instrText xml:space="preserve"> PAGEREF _Toc92227631 \h </w:instrText>
            </w:r>
            <w:r>
              <w:rPr>
                <w:noProof/>
                <w:webHidden/>
              </w:rPr>
            </w:r>
            <w:r>
              <w:rPr>
                <w:noProof/>
                <w:webHidden/>
              </w:rPr>
              <w:fldChar w:fldCharType="separate"/>
            </w:r>
            <w:r>
              <w:rPr>
                <w:noProof/>
                <w:webHidden/>
              </w:rPr>
              <w:t>4</w:t>
            </w:r>
            <w:r>
              <w:rPr>
                <w:noProof/>
                <w:webHidden/>
              </w:rPr>
              <w:fldChar w:fldCharType="end"/>
            </w:r>
          </w:hyperlink>
        </w:p>
        <w:p w14:paraId="194C1EB3" w14:textId="21E7C5C7" w:rsidR="00B87180" w:rsidRDefault="00B87180">
          <w:pPr>
            <w:pStyle w:val="TOC3"/>
            <w:tabs>
              <w:tab w:val="left" w:pos="1540"/>
            </w:tabs>
            <w:rPr>
              <w:rFonts w:asciiTheme="minorHAnsi" w:eastAsiaTheme="minorEastAsia" w:hAnsiTheme="minorHAnsi" w:cstheme="minorBidi"/>
              <w:noProof/>
              <w:kern w:val="0"/>
              <w:sz w:val="22"/>
              <w:szCs w:val="22"/>
            </w:rPr>
          </w:pPr>
          <w:hyperlink w:anchor="_Toc92227632" w:history="1">
            <w:r w:rsidRPr="00D85B12">
              <w:rPr>
                <w:rStyle w:val="Hyperlink"/>
                <w:b/>
                <w:noProof/>
              </w:rPr>
              <w:t>1.3.2.</w:t>
            </w:r>
            <w:r>
              <w:rPr>
                <w:rFonts w:asciiTheme="minorHAnsi" w:eastAsiaTheme="minorEastAsia" w:hAnsiTheme="minorHAnsi" w:cstheme="minorBidi"/>
                <w:noProof/>
                <w:kern w:val="0"/>
                <w:sz w:val="22"/>
                <w:szCs w:val="22"/>
              </w:rPr>
              <w:tab/>
            </w:r>
            <w:r w:rsidRPr="00D85B12">
              <w:rPr>
                <w:rStyle w:val="Hyperlink"/>
                <w:b/>
                <w:noProof/>
              </w:rPr>
              <w:t>Gán nhãn</w:t>
            </w:r>
            <w:r>
              <w:rPr>
                <w:noProof/>
                <w:webHidden/>
              </w:rPr>
              <w:tab/>
            </w:r>
            <w:r>
              <w:rPr>
                <w:noProof/>
                <w:webHidden/>
              </w:rPr>
              <w:fldChar w:fldCharType="begin"/>
            </w:r>
            <w:r>
              <w:rPr>
                <w:noProof/>
                <w:webHidden/>
              </w:rPr>
              <w:instrText xml:space="preserve"> PAGEREF _Toc92227632 \h </w:instrText>
            </w:r>
            <w:r>
              <w:rPr>
                <w:noProof/>
                <w:webHidden/>
              </w:rPr>
            </w:r>
            <w:r>
              <w:rPr>
                <w:noProof/>
                <w:webHidden/>
              </w:rPr>
              <w:fldChar w:fldCharType="separate"/>
            </w:r>
            <w:r>
              <w:rPr>
                <w:noProof/>
                <w:webHidden/>
              </w:rPr>
              <w:t>5</w:t>
            </w:r>
            <w:r>
              <w:rPr>
                <w:noProof/>
                <w:webHidden/>
              </w:rPr>
              <w:fldChar w:fldCharType="end"/>
            </w:r>
          </w:hyperlink>
        </w:p>
        <w:p w14:paraId="18427A5E" w14:textId="738FD8FE" w:rsidR="00B87180" w:rsidRDefault="00B87180">
          <w:pPr>
            <w:pStyle w:val="TOC2"/>
            <w:rPr>
              <w:rFonts w:asciiTheme="minorHAnsi" w:eastAsiaTheme="minorEastAsia" w:hAnsiTheme="minorHAnsi" w:cstheme="minorBidi"/>
              <w:kern w:val="0"/>
              <w:sz w:val="22"/>
              <w:szCs w:val="22"/>
            </w:rPr>
          </w:pPr>
          <w:hyperlink w:anchor="_Toc92227633" w:history="1">
            <w:r w:rsidRPr="00D85B12">
              <w:rPr>
                <w:rStyle w:val="Hyperlink"/>
                <w:b/>
              </w:rPr>
              <w:t>2.</w:t>
            </w:r>
            <w:r>
              <w:rPr>
                <w:rFonts w:asciiTheme="minorHAnsi" w:eastAsiaTheme="minorEastAsia" w:hAnsiTheme="minorHAnsi" w:cstheme="minorBidi"/>
                <w:kern w:val="0"/>
                <w:sz w:val="22"/>
                <w:szCs w:val="22"/>
              </w:rPr>
              <w:tab/>
            </w:r>
            <w:r w:rsidRPr="00D85B12">
              <w:rPr>
                <w:rStyle w:val="Hyperlink"/>
                <w:b/>
              </w:rPr>
              <w:t>Phát hiện đối tượng</w:t>
            </w:r>
            <w:r>
              <w:rPr>
                <w:webHidden/>
              </w:rPr>
              <w:tab/>
            </w:r>
            <w:r>
              <w:rPr>
                <w:webHidden/>
              </w:rPr>
              <w:fldChar w:fldCharType="begin"/>
            </w:r>
            <w:r>
              <w:rPr>
                <w:webHidden/>
              </w:rPr>
              <w:instrText xml:space="preserve"> PAGEREF _Toc92227633 \h </w:instrText>
            </w:r>
            <w:r>
              <w:rPr>
                <w:webHidden/>
              </w:rPr>
            </w:r>
            <w:r>
              <w:rPr>
                <w:webHidden/>
              </w:rPr>
              <w:fldChar w:fldCharType="separate"/>
            </w:r>
            <w:r>
              <w:rPr>
                <w:webHidden/>
              </w:rPr>
              <w:t>7</w:t>
            </w:r>
            <w:r>
              <w:rPr>
                <w:webHidden/>
              </w:rPr>
              <w:fldChar w:fldCharType="end"/>
            </w:r>
          </w:hyperlink>
        </w:p>
        <w:p w14:paraId="495D2A9C" w14:textId="0081FB92" w:rsidR="00B87180" w:rsidRDefault="00B87180">
          <w:pPr>
            <w:pStyle w:val="TOC1"/>
            <w:rPr>
              <w:rFonts w:asciiTheme="minorHAnsi" w:eastAsiaTheme="minorEastAsia" w:hAnsiTheme="minorHAnsi" w:cstheme="minorBidi"/>
              <w:b w:val="0"/>
              <w:noProof/>
              <w:kern w:val="0"/>
              <w:sz w:val="22"/>
              <w:szCs w:val="22"/>
            </w:rPr>
          </w:pPr>
          <w:hyperlink w:anchor="_Toc92227634" w:history="1">
            <w:r w:rsidRPr="00D85B12">
              <w:rPr>
                <w:rStyle w:val="Hyperlink"/>
                <w:noProof/>
              </w:rPr>
              <w:t>CHƯƠNG 2: THEO DÕI PHƯƠNG TIỆN</w:t>
            </w:r>
            <w:r>
              <w:rPr>
                <w:noProof/>
                <w:webHidden/>
              </w:rPr>
              <w:tab/>
            </w:r>
            <w:r>
              <w:rPr>
                <w:noProof/>
                <w:webHidden/>
              </w:rPr>
              <w:fldChar w:fldCharType="begin"/>
            </w:r>
            <w:r>
              <w:rPr>
                <w:noProof/>
                <w:webHidden/>
              </w:rPr>
              <w:instrText xml:space="preserve"> PAGEREF _Toc92227634 \h </w:instrText>
            </w:r>
            <w:r>
              <w:rPr>
                <w:noProof/>
                <w:webHidden/>
              </w:rPr>
            </w:r>
            <w:r>
              <w:rPr>
                <w:noProof/>
                <w:webHidden/>
              </w:rPr>
              <w:fldChar w:fldCharType="separate"/>
            </w:r>
            <w:r>
              <w:rPr>
                <w:noProof/>
                <w:webHidden/>
              </w:rPr>
              <w:t>10</w:t>
            </w:r>
            <w:r>
              <w:rPr>
                <w:noProof/>
                <w:webHidden/>
              </w:rPr>
              <w:fldChar w:fldCharType="end"/>
            </w:r>
          </w:hyperlink>
        </w:p>
        <w:p w14:paraId="163880EF" w14:textId="2306080A" w:rsidR="00B87180" w:rsidRDefault="00B87180">
          <w:pPr>
            <w:pStyle w:val="TOC2"/>
            <w:rPr>
              <w:rFonts w:asciiTheme="minorHAnsi" w:eastAsiaTheme="minorEastAsia" w:hAnsiTheme="minorHAnsi" w:cstheme="minorBidi"/>
              <w:kern w:val="0"/>
              <w:sz w:val="22"/>
              <w:szCs w:val="22"/>
            </w:rPr>
          </w:pPr>
          <w:hyperlink w:anchor="_Toc92227635" w:history="1">
            <w:r w:rsidRPr="00D85B12">
              <w:rPr>
                <w:rStyle w:val="Hyperlink"/>
                <w:b/>
              </w:rPr>
              <w:t>2.1.</w:t>
            </w:r>
            <w:r>
              <w:rPr>
                <w:rFonts w:asciiTheme="minorHAnsi" w:eastAsiaTheme="minorEastAsia" w:hAnsiTheme="minorHAnsi" w:cstheme="minorBidi"/>
                <w:kern w:val="0"/>
                <w:sz w:val="22"/>
                <w:szCs w:val="22"/>
              </w:rPr>
              <w:tab/>
            </w:r>
            <w:r w:rsidRPr="00D85B12">
              <w:rPr>
                <w:rStyle w:val="Hyperlink"/>
                <w:b/>
              </w:rPr>
              <w:t>Ý tưởng thực hiện</w:t>
            </w:r>
            <w:r>
              <w:rPr>
                <w:webHidden/>
              </w:rPr>
              <w:tab/>
            </w:r>
            <w:r>
              <w:rPr>
                <w:webHidden/>
              </w:rPr>
              <w:fldChar w:fldCharType="begin"/>
            </w:r>
            <w:r>
              <w:rPr>
                <w:webHidden/>
              </w:rPr>
              <w:instrText xml:space="preserve"> PAGEREF _Toc92227635 \h </w:instrText>
            </w:r>
            <w:r>
              <w:rPr>
                <w:webHidden/>
              </w:rPr>
            </w:r>
            <w:r>
              <w:rPr>
                <w:webHidden/>
              </w:rPr>
              <w:fldChar w:fldCharType="separate"/>
            </w:r>
            <w:r>
              <w:rPr>
                <w:webHidden/>
              </w:rPr>
              <w:t>10</w:t>
            </w:r>
            <w:r>
              <w:rPr>
                <w:webHidden/>
              </w:rPr>
              <w:fldChar w:fldCharType="end"/>
            </w:r>
          </w:hyperlink>
        </w:p>
        <w:p w14:paraId="10B717A2" w14:textId="3A25C192" w:rsidR="00B87180" w:rsidRDefault="00B87180">
          <w:pPr>
            <w:pStyle w:val="TOC2"/>
            <w:rPr>
              <w:rFonts w:asciiTheme="minorHAnsi" w:eastAsiaTheme="minorEastAsia" w:hAnsiTheme="minorHAnsi" w:cstheme="minorBidi"/>
              <w:kern w:val="0"/>
              <w:sz w:val="22"/>
              <w:szCs w:val="22"/>
            </w:rPr>
          </w:pPr>
          <w:hyperlink w:anchor="_Toc92227636" w:history="1">
            <w:r w:rsidRPr="00D85B12">
              <w:rPr>
                <w:rStyle w:val="Hyperlink"/>
                <w:b/>
              </w:rPr>
              <w:t>2.2.</w:t>
            </w:r>
            <w:r>
              <w:rPr>
                <w:rFonts w:asciiTheme="minorHAnsi" w:eastAsiaTheme="minorEastAsia" w:hAnsiTheme="minorHAnsi" w:cstheme="minorBidi"/>
                <w:kern w:val="0"/>
                <w:sz w:val="22"/>
                <w:szCs w:val="22"/>
              </w:rPr>
              <w:tab/>
            </w:r>
            <w:r w:rsidRPr="00D85B12">
              <w:rPr>
                <w:rStyle w:val="Hyperlink"/>
                <w:b/>
              </w:rPr>
              <w:t>Triển khai thử nghiệm</w:t>
            </w:r>
            <w:r>
              <w:rPr>
                <w:webHidden/>
              </w:rPr>
              <w:tab/>
            </w:r>
            <w:r>
              <w:rPr>
                <w:webHidden/>
              </w:rPr>
              <w:fldChar w:fldCharType="begin"/>
            </w:r>
            <w:r>
              <w:rPr>
                <w:webHidden/>
              </w:rPr>
              <w:instrText xml:space="preserve"> PAGEREF _Toc92227636 \h </w:instrText>
            </w:r>
            <w:r>
              <w:rPr>
                <w:webHidden/>
              </w:rPr>
            </w:r>
            <w:r>
              <w:rPr>
                <w:webHidden/>
              </w:rPr>
              <w:fldChar w:fldCharType="separate"/>
            </w:r>
            <w:r>
              <w:rPr>
                <w:webHidden/>
              </w:rPr>
              <w:t>11</w:t>
            </w:r>
            <w:r>
              <w:rPr>
                <w:webHidden/>
              </w:rPr>
              <w:fldChar w:fldCharType="end"/>
            </w:r>
          </w:hyperlink>
        </w:p>
        <w:p w14:paraId="5B126E47" w14:textId="446D45E3" w:rsidR="00B87180" w:rsidRDefault="00B87180">
          <w:pPr>
            <w:pStyle w:val="TOC1"/>
            <w:rPr>
              <w:rFonts w:asciiTheme="minorHAnsi" w:eastAsiaTheme="minorEastAsia" w:hAnsiTheme="minorHAnsi" w:cstheme="minorBidi"/>
              <w:b w:val="0"/>
              <w:noProof/>
              <w:kern w:val="0"/>
              <w:sz w:val="22"/>
              <w:szCs w:val="22"/>
            </w:rPr>
          </w:pPr>
          <w:hyperlink w:anchor="_Toc92227637" w:history="1">
            <w:r w:rsidRPr="00D85B12">
              <w:rPr>
                <w:rStyle w:val="Hyperlink"/>
                <w:rFonts w:eastAsia="Times New Roman" w:cs="Times New Roman"/>
                <w:noProof/>
              </w:rPr>
              <w:t>CHƯƠNG 3: XÁC ĐỊNH VẬN TỐC PHƯƠNG TIỆN</w:t>
            </w:r>
            <w:r>
              <w:rPr>
                <w:noProof/>
                <w:webHidden/>
              </w:rPr>
              <w:tab/>
            </w:r>
            <w:r>
              <w:rPr>
                <w:noProof/>
                <w:webHidden/>
              </w:rPr>
              <w:fldChar w:fldCharType="begin"/>
            </w:r>
            <w:r>
              <w:rPr>
                <w:noProof/>
                <w:webHidden/>
              </w:rPr>
              <w:instrText xml:space="preserve"> PAGEREF _Toc92227637 \h </w:instrText>
            </w:r>
            <w:r>
              <w:rPr>
                <w:noProof/>
                <w:webHidden/>
              </w:rPr>
            </w:r>
            <w:r>
              <w:rPr>
                <w:noProof/>
                <w:webHidden/>
              </w:rPr>
              <w:fldChar w:fldCharType="separate"/>
            </w:r>
            <w:r>
              <w:rPr>
                <w:noProof/>
                <w:webHidden/>
              </w:rPr>
              <w:t>13</w:t>
            </w:r>
            <w:r>
              <w:rPr>
                <w:noProof/>
                <w:webHidden/>
              </w:rPr>
              <w:fldChar w:fldCharType="end"/>
            </w:r>
          </w:hyperlink>
        </w:p>
        <w:p w14:paraId="6D1D7E1F" w14:textId="31B9AAAA" w:rsidR="00B87180" w:rsidRDefault="00B87180">
          <w:pPr>
            <w:pStyle w:val="TOC2"/>
            <w:rPr>
              <w:rFonts w:asciiTheme="minorHAnsi" w:eastAsiaTheme="minorEastAsia" w:hAnsiTheme="minorHAnsi" w:cstheme="minorBidi"/>
              <w:kern w:val="0"/>
              <w:sz w:val="22"/>
              <w:szCs w:val="22"/>
            </w:rPr>
          </w:pPr>
          <w:hyperlink w:anchor="_Toc92227638" w:history="1">
            <w:r w:rsidRPr="00D85B12">
              <w:rPr>
                <w:rStyle w:val="Hyperlink"/>
                <w:rFonts w:eastAsia="Calibri"/>
                <w:b/>
              </w:rPr>
              <w:t>3.1.</w:t>
            </w:r>
            <w:r>
              <w:rPr>
                <w:rFonts w:asciiTheme="minorHAnsi" w:eastAsiaTheme="minorEastAsia" w:hAnsiTheme="minorHAnsi" w:cstheme="minorBidi"/>
                <w:kern w:val="0"/>
                <w:sz w:val="22"/>
                <w:szCs w:val="22"/>
              </w:rPr>
              <w:tab/>
            </w:r>
            <w:r w:rsidRPr="00D85B12">
              <w:rPr>
                <w:rStyle w:val="Hyperlink"/>
                <w:rFonts w:eastAsia="Calibri"/>
                <w:b/>
              </w:rPr>
              <w:t>Lên ý tưởng</w:t>
            </w:r>
            <w:r>
              <w:rPr>
                <w:webHidden/>
              </w:rPr>
              <w:tab/>
            </w:r>
            <w:r>
              <w:rPr>
                <w:webHidden/>
              </w:rPr>
              <w:fldChar w:fldCharType="begin"/>
            </w:r>
            <w:r>
              <w:rPr>
                <w:webHidden/>
              </w:rPr>
              <w:instrText xml:space="preserve"> PAGEREF _Toc92227638 \h </w:instrText>
            </w:r>
            <w:r>
              <w:rPr>
                <w:webHidden/>
              </w:rPr>
            </w:r>
            <w:r>
              <w:rPr>
                <w:webHidden/>
              </w:rPr>
              <w:fldChar w:fldCharType="separate"/>
            </w:r>
            <w:r>
              <w:rPr>
                <w:webHidden/>
              </w:rPr>
              <w:t>13</w:t>
            </w:r>
            <w:r>
              <w:rPr>
                <w:webHidden/>
              </w:rPr>
              <w:fldChar w:fldCharType="end"/>
            </w:r>
          </w:hyperlink>
        </w:p>
        <w:p w14:paraId="1F7C4D6C" w14:textId="6BA09BC7" w:rsidR="00B87180" w:rsidRDefault="00B87180">
          <w:pPr>
            <w:pStyle w:val="TOC2"/>
            <w:rPr>
              <w:rFonts w:asciiTheme="minorHAnsi" w:eastAsiaTheme="minorEastAsia" w:hAnsiTheme="minorHAnsi" w:cstheme="minorBidi"/>
              <w:kern w:val="0"/>
              <w:sz w:val="22"/>
              <w:szCs w:val="22"/>
            </w:rPr>
          </w:pPr>
          <w:hyperlink w:anchor="_Toc92227639" w:history="1">
            <w:r w:rsidRPr="00D85B12">
              <w:rPr>
                <w:rStyle w:val="Hyperlink"/>
                <w:rFonts w:eastAsia="Calibri"/>
                <w:b/>
              </w:rPr>
              <w:t>3.2.</w:t>
            </w:r>
            <w:r>
              <w:rPr>
                <w:rFonts w:asciiTheme="minorHAnsi" w:eastAsiaTheme="minorEastAsia" w:hAnsiTheme="minorHAnsi" w:cstheme="minorBidi"/>
                <w:kern w:val="0"/>
                <w:sz w:val="22"/>
                <w:szCs w:val="22"/>
              </w:rPr>
              <w:tab/>
            </w:r>
            <w:r w:rsidRPr="00D85B12">
              <w:rPr>
                <w:rStyle w:val="Hyperlink"/>
                <w:rFonts w:eastAsia="Calibri"/>
                <w:b/>
              </w:rPr>
              <w:t>Triển khai thử nghiệm</w:t>
            </w:r>
            <w:r>
              <w:rPr>
                <w:webHidden/>
              </w:rPr>
              <w:tab/>
            </w:r>
            <w:r>
              <w:rPr>
                <w:webHidden/>
              </w:rPr>
              <w:fldChar w:fldCharType="begin"/>
            </w:r>
            <w:r>
              <w:rPr>
                <w:webHidden/>
              </w:rPr>
              <w:instrText xml:space="preserve"> PAGEREF _Toc92227639 \h </w:instrText>
            </w:r>
            <w:r>
              <w:rPr>
                <w:webHidden/>
              </w:rPr>
            </w:r>
            <w:r>
              <w:rPr>
                <w:webHidden/>
              </w:rPr>
              <w:fldChar w:fldCharType="separate"/>
            </w:r>
            <w:r>
              <w:rPr>
                <w:webHidden/>
              </w:rPr>
              <w:t>14</w:t>
            </w:r>
            <w:r>
              <w:rPr>
                <w:webHidden/>
              </w:rPr>
              <w:fldChar w:fldCharType="end"/>
            </w:r>
          </w:hyperlink>
        </w:p>
        <w:p w14:paraId="7EB2D9E9" w14:textId="5035CF1A" w:rsidR="00B87180" w:rsidRDefault="00B87180">
          <w:pPr>
            <w:pStyle w:val="TOC1"/>
            <w:rPr>
              <w:rFonts w:asciiTheme="minorHAnsi" w:eastAsiaTheme="minorEastAsia" w:hAnsiTheme="minorHAnsi" w:cstheme="minorBidi"/>
              <w:b w:val="0"/>
              <w:noProof/>
              <w:kern w:val="0"/>
              <w:sz w:val="22"/>
              <w:szCs w:val="22"/>
            </w:rPr>
          </w:pPr>
          <w:hyperlink w:anchor="_Toc92227640" w:history="1">
            <w:r w:rsidRPr="00D85B12">
              <w:rPr>
                <w:rStyle w:val="Hyperlink"/>
                <w:noProof/>
              </w:rPr>
              <w:t>CHƯƠNG IV: TỔNG KẾT</w:t>
            </w:r>
            <w:r>
              <w:rPr>
                <w:noProof/>
                <w:webHidden/>
              </w:rPr>
              <w:tab/>
            </w:r>
            <w:r>
              <w:rPr>
                <w:noProof/>
                <w:webHidden/>
              </w:rPr>
              <w:fldChar w:fldCharType="begin"/>
            </w:r>
            <w:r>
              <w:rPr>
                <w:noProof/>
                <w:webHidden/>
              </w:rPr>
              <w:instrText xml:space="preserve"> PAGEREF _Toc92227640 \h </w:instrText>
            </w:r>
            <w:r>
              <w:rPr>
                <w:noProof/>
                <w:webHidden/>
              </w:rPr>
            </w:r>
            <w:r>
              <w:rPr>
                <w:noProof/>
                <w:webHidden/>
              </w:rPr>
              <w:fldChar w:fldCharType="separate"/>
            </w:r>
            <w:r>
              <w:rPr>
                <w:noProof/>
                <w:webHidden/>
              </w:rPr>
              <w:t>16</w:t>
            </w:r>
            <w:r>
              <w:rPr>
                <w:noProof/>
                <w:webHidden/>
              </w:rPr>
              <w:fldChar w:fldCharType="end"/>
            </w:r>
          </w:hyperlink>
        </w:p>
        <w:p w14:paraId="2E5EA9E5" w14:textId="6C02C9CD" w:rsidR="00B87180" w:rsidRDefault="00B87180">
          <w:pPr>
            <w:pStyle w:val="TOC1"/>
            <w:rPr>
              <w:rFonts w:asciiTheme="minorHAnsi" w:eastAsiaTheme="minorEastAsia" w:hAnsiTheme="minorHAnsi" w:cstheme="minorBidi"/>
              <w:b w:val="0"/>
              <w:noProof/>
              <w:kern w:val="0"/>
              <w:sz w:val="22"/>
              <w:szCs w:val="22"/>
            </w:rPr>
          </w:pPr>
          <w:hyperlink w:anchor="_Toc92227641" w:history="1">
            <w:r w:rsidRPr="00D85B12">
              <w:rPr>
                <w:rStyle w:val="Hyperlink"/>
                <w:noProof/>
              </w:rPr>
              <w:t>TÀI LIỆU THAM KHẢO</w:t>
            </w:r>
            <w:r>
              <w:rPr>
                <w:noProof/>
                <w:webHidden/>
              </w:rPr>
              <w:tab/>
            </w:r>
            <w:r>
              <w:rPr>
                <w:noProof/>
                <w:webHidden/>
              </w:rPr>
              <w:fldChar w:fldCharType="begin"/>
            </w:r>
            <w:r>
              <w:rPr>
                <w:noProof/>
                <w:webHidden/>
              </w:rPr>
              <w:instrText xml:space="preserve"> PAGEREF _Toc92227641 \h </w:instrText>
            </w:r>
            <w:r>
              <w:rPr>
                <w:noProof/>
                <w:webHidden/>
              </w:rPr>
            </w:r>
            <w:r>
              <w:rPr>
                <w:noProof/>
                <w:webHidden/>
              </w:rPr>
              <w:fldChar w:fldCharType="separate"/>
            </w:r>
            <w:r>
              <w:rPr>
                <w:noProof/>
                <w:webHidden/>
              </w:rPr>
              <w:t>17</w:t>
            </w:r>
            <w:r>
              <w:rPr>
                <w:noProof/>
                <w:webHidden/>
              </w:rPr>
              <w:fldChar w:fldCharType="end"/>
            </w:r>
          </w:hyperlink>
        </w:p>
        <w:p w14:paraId="0FF68FD5" w14:textId="01CD49D6" w:rsidR="00B87180" w:rsidRPr="00B87180" w:rsidRDefault="00B87180">
          <w:r w:rsidRPr="00B87180">
            <w:rPr>
              <w:b/>
              <w:bCs/>
              <w:noProof/>
            </w:rPr>
            <w:fldChar w:fldCharType="end"/>
          </w:r>
        </w:p>
      </w:sdtContent>
    </w:sdt>
    <w:p w14:paraId="72B841A4" w14:textId="3D726265" w:rsidR="00554B18" w:rsidRDefault="00554B18" w:rsidP="00554B18"/>
    <w:p w14:paraId="6835982D" w14:textId="6B1BEE3B" w:rsidR="00B87180" w:rsidRDefault="00B87180" w:rsidP="00554B18"/>
    <w:p w14:paraId="2A7A4DB8" w14:textId="5675473E" w:rsidR="00B87180" w:rsidRDefault="00B87180" w:rsidP="00554B18"/>
    <w:p w14:paraId="0F1FCEDF" w14:textId="6C9FBB67" w:rsidR="00B87180" w:rsidRDefault="00B87180" w:rsidP="00B87180">
      <w:pPr>
        <w:pStyle w:val="Heading1unnumbered"/>
      </w:pPr>
      <w:bookmarkStart w:id="2" w:name="_Toc92227626"/>
      <w:r>
        <w:lastRenderedPageBreak/>
        <w:t>DANH SÁCH HÌNH ẢNH</w:t>
      </w:r>
      <w:bookmarkEnd w:id="2"/>
    </w:p>
    <w:p w14:paraId="2A70D500" w14:textId="5BA97934" w:rsidR="00B87180" w:rsidRDefault="00B87180">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 </w:instrText>
      </w:r>
      <w:r>
        <w:fldChar w:fldCharType="separate"/>
      </w:r>
      <w:hyperlink w:anchor="_Toc92227642" w:history="1">
        <w:r w:rsidRPr="00B0238E">
          <w:rPr>
            <w:rStyle w:val="Hyperlink"/>
            <w:noProof/>
          </w:rPr>
          <w:t>Hình  1: Các mô hình huấn luyện</w:t>
        </w:r>
        <w:r>
          <w:rPr>
            <w:noProof/>
            <w:webHidden/>
          </w:rPr>
          <w:tab/>
        </w:r>
        <w:r>
          <w:rPr>
            <w:noProof/>
            <w:webHidden/>
          </w:rPr>
          <w:fldChar w:fldCharType="begin"/>
        </w:r>
        <w:r>
          <w:rPr>
            <w:noProof/>
            <w:webHidden/>
          </w:rPr>
          <w:instrText xml:space="preserve"> PAGEREF _Toc92227642 \h </w:instrText>
        </w:r>
        <w:r>
          <w:rPr>
            <w:noProof/>
            <w:webHidden/>
          </w:rPr>
        </w:r>
        <w:r>
          <w:rPr>
            <w:noProof/>
            <w:webHidden/>
          </w:rPr>
          <w:fldChar w:fldCharType="separate"/>
        </w:r>
        <w:r>
          <w:rPr>
            <w:noProof/>
            <w:webHidden/>
          </w:rPr>
          <w:t>4</w:t>
        </w:r>
        <w:r>
          <w:rPr>
            <w:noProof/>
            <w:webHidden/>
          </w:rPr>
          <w:fldChar w:fldCharType="end"/>
        </w:r>
      </w:hyperlink>
    </w:p>
    <w:p w14:paraId="45A8233D" w14:textId="63205667"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3" w:history="1">
        <w:r w:rsidRPr="00B0238E">
          <w:rPr>
            <w:rStyle w:val="Hyperlink"/>
            <w:noProof/>
          </w:rPr>
          <w:t>Hình  2: Gán nhãn</w:t>
        </w:r>
        <w:r>
          <w:rPr>
            <w:noProof/>
            <w:webHidden/>
          </w:rPr>
          <w:tab/>
        </w:r>
        <w:r>
          <w:rPr>
            <w:noProof/>
            <w:webHidden/>
          </w:rPr>
          <w:fldChar w:fldCharType="begin"/>
        </w:r>
        <w:r>
          <w:rPr>
            <w:noProof/>
            <w:webHidden/>
          </w:rPr>
          <w:instrText xml:space="preserve"> PAGEREF _Toc92227643 \h </w:instrText>
        </w:r>
        <w:r>
          <w:rPr>
            <w:noProof/>
            <w:webHidden/>
          </w:rPr>
        </w:r>
        <w:r>
          <w:rPr>
            <w:noProof/>
            <w:webHidden/>
          </w:rPr>
          <w:fldChar w:fldCharType="separate"/>
        </w:r>
        <w:r>
          <w:rPr>
            <w:noProof/>
            <w:webHidden/>
          </w:rPr>
          <w:t>5</w:t>
        </w:r>
        <w:r>
          <w:rPr>
            <w:noProof/>
            <w:webHidden/>
          </w:rPr>
          <w:fldChar w:fldCharType="end"/>
        </w:r>
      </w:hyperlink>
    </w:p>
    <w:p w14:paraId="5E5CA483" w14:textId="7279DC25"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4" w:history="1">
        <w:r w:rsidRPr="00B0238E">
          <w:rPr>
            <w:rStyle w:val="Hyperlink"/>
            <w:noProof/>
          </w:rPr>
          <w:t>Hình  3: Kết quả đào tạo</w:t>
        </w:r>
        <w:r>
          <w:rPr>
            <w:noProof/>
            <w:webHidden/>
          </w:rPr>
          <w:tab/>
        </w:r>
        <w:r>
          <w:rPr>
            <w:noProof/>
            <w:webHidden/>
          </w:rPr>
          <w:fldChar w:fldCharType="begin"/>
        </w:r>
        <w:r>
          <w:rPr>
            <w:noProof/>
            <w:webHidden/>
          </w:rPr>
          <w:instrText xml:space="preserve"> PAGEREF _Toc92227644 \h </w:instrText>
        </w:r>
        <w:r>
          <w:rPr>
            <w:noProof/>
            <w:webHidden/>
          </w:rPr>
        </w:r>
        <w:r>
          <w:rPr>
            <w:noProof/>
            <w:webHidden/>
          </w:rPr>
          <w:fldChar w:fldCharType="separate"/>
        </w:r>
        <w:r>
          <w:rPr>
            <w:noProof/>
            <w:webHidden/>
          </w:rPr>
          <w:t>7</w:t>
        </w:r>
        <w:r>
          <w:rPr>
            <w:noProof/>
            <w:webHidden/>
          </w:rPr>
          <w:fldChar w:fldCharType="end"/>
        </w:r>
      </w:hyperlink>
    </w:p>
    <w:p w14:paraId="23202F20" w14:textId="0612B28B"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5" w:history="1">
        <w:r w:rsidRPr="00B0238E">
          <w:rPr>
            <w:rStyle w:val="Hyperlink"/>
            <w:noProof/>
          </w:rPr>
          <w:t>Hình  4: Mã triển khai suy luận của mô hình</w:t>
        </w:r>
        <w:r>
          <w:rPr>
            <w:noProof/>
            <w:webHidden/>
          </w:rPr>
          <w:tab/>
        </w:r>
        <w:r>
          <w:rPr>
            <w:noProof/>
            <w:webHidden/>
          </w:rPr>
          <w:fldChar w:fldCharType="begin"/>
        </w:r>
        <w:r>
          <w:rPr>
            <w:noProof/>
            <w:webHidden/>
          </w:rPr>
          <w:instrText xml:space="preserve"> PAGEREF _Toc92227645 \h </w:instrText>
        </w:r>
        <w:r>
          <w:rPr>
            <w:noProof/>
            <w:webHidden/>
          </w:rPr>
        </w:r>
        <w:r>
          <w:rPr>
            <w:noProof/>
            <w:webHidden/>
          </w:rPr>
          <w:fldChar w:fldCharType="separate"/>
        </w:r>
        <w:r>
          <w:rPr>
            <w:noProof/>
            <w:webHidden/>
          </w:rPr>
          <w:t>8</w:t>
        </w:r>
        <w:r>
          <w:rPr>
            <w:noProof/>
            <w:webHidden/>
          </w:rPr>
          <w:fldChar w:fldCharType="end"/>
        </w:r>
      </w:hyperlink>
    </w:p>
    <w:p w14:paraId="24BCA9EE" w14:textId="70DDEFC1"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6" w:history="1">
        <w:r w:rsidRPr="00B0238E">
          <w:rPr>
            <w:rStyle w:val="Hyperlink"/>
            <w:noProof/>
          </w:rPr>
          <w:t>Hình  5: Nhận dạng đối tượng trong luồng video liên tục với mô hình huấn luyện YOLOv5s</w:t>
        </w:r>
        <w:r>
          <w:rPr>
            <w:noProof/>
            <w:webHidden/>
          </w:rPr>
          <w:tab/>
        </w:r>
        <w:r>
          <w:rPr>
            <w:noProof/>
            <w:webHidden/>
          </w:rPr>
          <w:fldChar w:fldCharType="begin"/>
        </w:r>
        <w:r>
          <w:rPr>
            <w:noProof/>
            <w:webHidden/>
          </w:rPr>
          <w:instrText xml:space="preserve"> PAGEREF _Toc92227646 \h </w:instrText>
        </w:r>
        <w:r>
          <w:rPr>
            <w:noProof/>
            <w:webHidden/>
          </w:rPr>
        </w:r>
        <w:r>
          <w:rPr>
            <w:noProof/>
            <w:webHidden/>
          </w:rPr>
          <w:fldChar w:fldCharType="separate"/>
        </w:r>
        <w:r>
          <w:rPr>
            <w:noProof/>
            <w:webHidden/>
          </w:rPr>
          <w:t>9</w:t>
        </w:r>
        <w:r>
          <w:rPr>
            <w:noProof/>
            <w:webHidden/>
          </w:rPr>
          <w:fldChar w:fldCharType="end"/>
        </w:r>
      </w:hyperlink>
    </w:p>
    <w:p w14:paraId="74CFD7FD" w14:textId="5AE69E9E"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7" w:history="1">
        <w:r w:rsidRPr="00B0238E">
          <w:rPr>
            <w:rStyle w:val="Hyperlink"/>
            <w:noProof/>
          </w:rPr>
          <w:t>Hình  6: Ý tưởng triển khai theo dõi</w:t>
        </w:r>
        <w:r>
          <w:rPr>
            <w:noProof/>
            <w:webHidden/>
          </w:rPr>
          <w:tab/>
        </w:r>
        <w:r>
          <w:rPr>
            <w:noProof/>
            <w:webHidden/>
          </w:rPr>
          <w:fldChar w:fldCharType="begin"/>
        </w:r>
        <w:r>
          <w:rPr>
            <w:noProof/>
            <w:webHidden/>
          </w:rPr>
          <w:instrText xml:space="preserve"> PAGEREF _Toc92227647 \h </w:instrText>
        </w:r>
        <w:r>
          <w:rPr>
            <w:noProof/>
            <w:webHidden/>
          </w:rPr>
        </w:r>
        <w:r>
          <w:rPr>
            <w:noProof/>
            <w:webHidden/>
          </w:rPr>
          <w:fldChar w:fldCharType="separate"/>
        </w:r>
        <w:r>
          <w:rPr>
            <w:noProof/>
            <w:webHidden/>
          </w:rPr>
          <w:t>10</w:t>
        </w:r>
        <w:r>
          <w:rPr>
            <w:noProof/>
            <w:webHidden/>
          </w:rPr>
          <w:fldChar w:fldCharType="end"/>
        </w:r>
      </w:hyperlink>
    </w:p>
    <w:p w14:paraId="649DFE84" w14:textId="56B00EDA"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8" w:history="1">
        <w:r w:rsidRPr="00B0238E">
          <w:rPr>
            <w:rStyle w:val="Hyperlink"/>
            <w:noProof/>
          </w:rPr>
          <w:t>Hình  7: Xác định tọa độ tâm điểm</w:t>
        </w:r>
        <w:r>
          <w:rPr>
            <w:noProof/>
            <w:webHidden/>
          </w:rPr>
          <w:tab/>
        </w:r>
        <w:r>
          <w:rPr>
            <w:noProof/>
            <w:webHidden/>
          </w:rPr>
          <w:fldChar w:fldCharType="begin"/>
        </w:r>
        <w:r>
          <w:rPr>
            <w:noProof/>
            <w:webHidden/>
          </w:rPr>
          <w:instrText xml:space="preserve"> PAGEREF _Toc92227648 \h </w:instrText>
        </w:r>
        <w:r>
          <w:rPr>
            <w:noProof/>
            <w:webHidden/>
          </w:rPr>
        </w:r>
        <w:r>
          <w:rPr>
            <w:noProof/>
            <w:webHidden/>
          </w:rPr>
          <w:fldChar w:fldCharType="separate"/>
        </w:r>
        <w:r>
          <w:rPr>
            <w:noProof/>
            <w:webHidden/>
          </w:rPr>
          <w:t>11</w:t>
        </w:r>
        <w:r>
          <w:rPr>
            <w:noProof/>
            <w:webHidden/>
          </w:rPr>
          <w:fldChar w:fldCharType="end"/>
        </w:r>
      </w:hyperlink>
    </w:p>
    <w:p w14:paraId="1C3A06AA" w14:textId="30DB1AD7"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49" w:history="1">
        <w:r w:rsidRPr="00B0238E">
          <w:rPr>
            <w:rStyle w:val="Hyperlink"/>
            <w:noProof/>
          </w:rPr>
          <w:t>Hình  8: Kết quả thu được</w:t>
        </w:r>
        <w:r>
          <w:rPr>
            <w:noProof/>
            <w:webHidden/>
          </w:rPr>
          <w:tab/>
        </w:r>
        <w:r>
          <w:rPr>
            <w:noProof/>
            <w:webHidden/>
          </w:rPr>
          <w:fldChar w:fldCharType="begin"/>
        </w:r>
        <w:r>
          <w:rPr>
            <w:noProof/>
            <w:webHidden/>
          </w:rPr>
          <w:instrText xml:space="preserve"> PAGEREF _Toc92227649 \h </w:instrText>
        </w:r>
        <w:r>
          <w:rPr>
            <w:noProof/>
            <w:webHidden/>
          </w:rPr>
        </w:r>
        <w:r>
          <w:rPr>
            <w:noProof/>
            <w:webHidden/>
          </w:rPr>
          <w:fldChar w:fldCharType="separate"/>
        </w:r>
        <w:r>
          <w:rPr>
            <w:noProof/>
            <w:webHidden/>
          </w:rPr>
          <w:t>12</w:t>
        </w:r>
        <w:r>
          <w:rPr>
            <w:noProof/>
            <w:webHidden/>
          </w:rPr>
          <w:fldChar w:fldCharType="end"/>
        </w:r>
      </w:hyperlink>
    </w:p>
    <w:p w14:paraId="791E7322" w14:textId="0B40DA30"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50" w:history="1">
        <w:r w:rsidRPr="00B0238E">
          <w:rPr>
            <w:rStyle w:val="Hyperlink"/>
            <w:noProof/>
          </w:rPr>
          <w:t>Hình  9: Tracking list thu được</w:t>
        </w:r>
        <w:r>
          <w:rPr>
            <w:noProof/>
            <w:webHidden/>
          </w:rPr>
          <w:tab/>
        </w:r>
        <w:r>
          <w:rPr>
            <w:noProof/>
            <w:webHidden/>
          </w:rPr>
          <w:fldChar w:fldCharType="begin"/>
        </w:r>
        <w:r>
          <w:rPr>
            <w:noProof/>
            <w:webHidden/>
          </w:rPr>
          <w:instrText xml:space="preserve"> PAGEREF _Toc92227650 \h </w:instrText>
        </w:r>
        <w:r>
          <w:rPr>
            <w:noProof/>
            <w:webHidden/>
          </w:rPr>
        </w:r>
        <w:r>
          <w:rPr>
            <w:noProof/>
            <w:webHidden/>
          </w:rPr>
          <w:fldChar w:fldCharType="separate"/>
        </w:r>
        <w:r>
          <w:rPr>
            <w:noProof/>
            <w:webHidden/>
          </w:rPr>
          <w:t>12</w:t>
        </w:r>
        <w:r>
          <w:rPr>
            <w:noProof/>
            <w:webHidden/>
          </w:rPr>
          <w:fldChar w:fldCharType="end"/>
        </w:r>
      </w:hyperlink>
    </w:p>
    <w:p w14:paraId="2033D537" w14:textId="3E39C903"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51" w:history="1">
        <w:r w:rsidRPr="00B0238E">
          <w:rPr>
            <w:rStyle w:val="Hyperlink"/>
            <w:noProof/>
          </w:rPr>
          <w:t>Hình  10: Kết quả tracking tại 2 thời điểm khác nhau</w:t>
        </w:r>
        <w:r>
          <w:rPr>
            <w:noProof/>
            <w:webHidden/>
          </w:rPr>
          <w:tab/>
        </w:r>
        <w:r>
          <w:rPr>
            <w:noProof/>
            <w:webHidden/>
          </w:rPr>
          <w:fldChar w:fldCharType="begin"/>
        </w:r>
        <w:r>
          <w:rPr>
            <w:noProof/>
            <w:webHidden/>
          </w:rPr>
          <w:instrText xml:space="preserve"> PAGEREF _Toc92227651 \h </w:instrText>
        </w:r>
        <w:r>
          <w:rPr>
            <w:noProof/>
            <w:webHidden/>
          </w:rPr>
        </w:r>
        <w:r>
          <w:rPr>
            <w:noProof/>
            <w:webHidden/>
          </w:rPr>
          <w:fldChar w:fldCharType="separate"/>
        </w:r>
        <w:r>
          <w:rPr>
            <w:noProof/>
            <w:webHidden/>
          </w:rPr>
          <w:t>12</w:t>
        </w:r>
        <w:r>
          <w:rPr>
            <w:noProof/>
            <w:webHidden/>
          </w:rPr>
          <w:fldChar w:fldCharType="end"/>
        </w:r>
      </w:hyperlink>
    </w:p>
    <w:p w14:paraId="7F876E2D" w14:textId="05FC65EC"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52" w:history="1">
        <w:r w:rsidRPr="00B0238E">
          <w:rPr>
            <w:rStyle w:val="Hyperlink"/>
            <w:noProof/>
          </w:rPr>
          <w:t>Hình  11: Ý tưởng thực hiện</w:t>
        </w:r>
        <w:r>
          <w:rPr>
            <w:noProof/>
            <w:webHidden/>
          </w:rPr>
          <w:tab/>
        </w:r>
        <w:r>
          <w:rPr>
            <w:noProof/>
            <w:webHidden/>
          </w:rPr>
          <w:fldChar w:fldCharType="begin"/>
        </w:r>
        <w:r>
          <w:rPr>
            <w:noProof/>
            <w:webHidden/>
          </w:rPr>
          <w:instrText xml:space="preserve"> PAGEREF _Toc92227652 \h </w:instrText>
        </w:r>
        <w:r>
          <w:rPr>
            <w:noProof/>
            <w:webHidden/>
          </w:rPr>
        </w:r>
        <w:r>
          <w:rPr>
            <w:noProof/>
            <w:webHidden/>
          </w:rPr>
          <w:fldChar w:fldCharType="separate"/>
        </w:r>
        <w:r>
          <w:rPr>
            <w:noProof/>
            <w:webHidden/>
          </w:rPr>
          <w:t>13</w:t>
        </w:r>
        <w:r>
          <w:rPr>
            <w:noProof/>
            <w:webHidden/>
          </w:rPr>
          <w:fldChar w:fldCharType="end"/>
        </w:r>
      </w:hyperlink>
    </w:p>
    <w:p w14:paraId="099AB454" w14:textId="73D16044"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53" w:history="1">
        <w:r w:rsidRPr="00B0238E">
          <w:rPr>
            <w:rStyle w:val="Hyperlink"/>
            <w:noProof/>
          </w:rPr>
          <w:t>Hình  12: Xác định quãng đường S</w:t>
        </w:r>
        <w:r>
          <w:rPr>
            <w:noProof/>
            <w:webHidden/>
          </w:rPr>
          <w:tab/>
        </w:r>
        <w:r>
          <w:rPr>
            <w:noProof/>
            <w:webHidden/>
          </w:rPr>
          <w:fldChar w:fldCharType="begin"/>
        </w:r>
        <w:r>
          <w:rPr>
            <w:noProof/>
            <w:webHidden/>
          </w:rPr>
          <w:instrText xml:space="preserve"> PAGEREF _Toc92227653 \h </w:instrText>
        </w:r>
        <w:r>
          <w:rPr>
            <w:noProof/>
            <w:webHidden/>
          </w:rPr>
        </w:r>
        <w:r>
          <w:rPr>
            <w:noProof/>
            <w:webHidden/>
          </w:rPr>
          <w:fldChar w:fldCharType="separate"/>
        </w:r>
        <w:r>
          <w:rPr>
            <w:noProof/>
            <w:webHidden/>
          </w:rPr>
          <w:t>14</w:t>
        </w:r>
        <w:r>
          <w:rPr>
            <w:noProof/>
            <w:webHidden/>
          </w:rPr>
          <w:fldChar w:fldCharType="end"/>
        </w:r>
      </w:hyperlink>
    </w:p>
    <w:p w14:paraId="0F04B749" w14:textId="4C43DF7E"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54" w:history="1">
        <w:r w:rsidRPr="00B0238E">
          <w:rPr>
            <w:rStyle w:val="Hyperlink"/>
            <w:noProof/>
          </w:rPr>
          <w:t>Hình  13: Các mảng lưu trữ thời gian</w:t>
        </w:r>
        <w:r>
          <w:rPr>
            <w:noProof/>
            <w:webHidden/>
          </w:rPr>
          <w:tab/>
        </w:r>
        <w:r>
          <w:rPr>
            <w:noProof/>
            <w:webHidden/>
          </w:rPr>
          <w:fldChar w:fldCharType="begin"/>
        </w:r>
        <w:r>
          <w:rPr>
            <w:noProof/>
            <w:webHidden/>
          </w:rPr>
          <w:instrText xml:space="preserve"> PAGEREF _Toc92227654 \h </w:instrText>
        </w:r>
        <w:r>
          <w:rPr>
            <w:noProof/>
            <w:webHidden/>
          </w:rPr>
        </w:r>
        <w:r>
          <w:rPr>
            <w:noProof/>
            <w:webHidden/>
          </w:rPr>
          <w:fldChar w:fldCharType="separate"/>
        </w:r>
        <w:r>
          <w:rPr>
            <w:noProof/>
            <w:webHidden/>
          </w:rPr>
          <w:t>14</w:t>
        </w:r>
        <w:r>
          <w:rPr>
            <w:noProof/>
            <w:webHidden/>
          </w:rPr>
          <w:fldChar w:fldCharType="end"/>
        </w:r>
      </w:hyperlink>
    </w:p>
    <w:p w14:paraId="42F82AE9" w14:textId="5079C221" w:rsidR="00B87180" w:rsidRDefault="00B87180">
      <w:pPr>
        <w:pStyle w:val="TableofFigures"/>
        <w:tabs>
          <w:tab w:val="right" w:leader="dot" w:pos="9059"/>
        </w:tabs>
        <w:rPr>
          <w:rFonts w:asciiTheme="minorHAnsi" w:eastAsiaTheme="minorEastAsia" w:hAnsiTheme="minorHAnsi" w:cstheme="minorBidi"/>
          <w:noProof/>
          <w:kern w:val="0"/>
          <w:sz w:val="22"/>
          <w:szCs w:val="22"/>
        </w:rPr>
      </w:pPr>
      <w:hyperlink w:anchor="_Toc92227655" w:history="1">
        <w:r w:rsidRPr="00B0238E">
          <w:rPr>
            <w:rStyle w:val="Hyperlink"/>
            <w:noProof/>
          </w:rPr>
          <w:t>Hình  14: Bài toán xác định vận tốc</w:t>
        </w:r>
        <w:r>
          <w:rPr>
            <w:noProof/>
            <w:webHidden/>
          </w:rPr>
          <w:tab/>
        </w:r>
        <w:r>
          <w:rPr>
            <w:noProof/>
            <w:webHidden/>
          </w:rPr>
          <w:fldChar w:fldCharType="begin"/>
        </w:r>
        <w:r>
          <w:rPr>
            <w:noProof/>
            <w:webHidden/>
          </w:rPr>
          <w:instrText xml:space="preserve"> PAGEREF _Toc92227655 \h </w:instrText>
        </w:r>
        <w:r>
          <w:rPr>
            <w:noProof/>
            <w:webHidden/>
          </w:rPr>
        </w:r>
        <w:r>
          <w:rPr>
            <w:noProof/>
            <w:webHidden/>
          </w:rPr>
          <w:fldChar w:fldCharType="separate"/>
        </w:r>
        <w:r>
          <w:rPr>
            <w:noProof/>
            <w:webHidden/>
          </w:rPr>
          <w:t>15</w:t>
        </w:r>
        <w:r>
          <w:rPr>
            <w:noProof/>
            <w:webHidden/>
          </w:rPr>
          <w:fldChar w:fldCharType="end"/>
        </w:r>
      </w:hyperlink>
    </w:p>
    <w:p w14:paraId="46E55DA5" w14:textId="48CAE2EF" w:rsidR="00B87180" w:rsidRDefault="00B87180" w:rsidP="00B87180">
      <w:r>
        <w:fldChar w:fldCharType="end"/>
      </w:r>
    </w:p>
    <w:p w14:paraId="3282E0D4" w14:textId="61F7E2FB" w:rsidR="00B87180" w:rsidRDefault="00B87180" w:rsidP="00B87180"/>
    <w:p w14:paraId="7DCB9956" w14:textId="127F6719" w:rsidR="00B87180" w:rsidRDefault="00B87180" w:rsidP="00B87180"/>
    <w:p w14:paraId="3CA2EA72" w14:textId="5108F260" w:rsidR="00B87180" w:rsidRDefault="00B87180" w:rsidP="00B87180"/>
    <w:p w14:paraId="5F473A58" w14:textId="4A962A45" w:rsidR="00B87180" w:rsidRDefault="00B87180" w:rsidP="00B87180"/>
    <w:p w14:paraId="7DE06CE8" w14:textId="25BF0A4D" w:rsidR="00B87180" w:rsidRDefault="00B87180" w:rsidP="00B87180"/>
    <w:p w14:paraId="2CFAF5EE" w14:textId="32B969A7" w:rsidR="00B87180" w:rsidRDefault="00B87180" w:rsidP="00B87180"/>
    <w:p w14:paraId="0E16FC5E" w14:textId="22DC6DAE" w:rsidR="00B87180" w:rsidRDefault="00B87180" w:rsidP="00B87180"/>
    <w:p w14:paraId="7D686348" w14:textId="28B5AE67" w:rsidR="00B87180" w:rsidRDefault="00B87180" w:rsidP="00B87180"/>
    <w:p w14:paraId="5CF078F6" w14:textId="77777777" w:rsidR="00B87180" w:rsidRPr="00B87180" w:rsidRDefault="00B87180" w:rsidP="00B87180"/>
    <w:p w14:paraId="710510D3" w14:textId="74654212" w:rsidR="00FD5F90" w:rsidRDefault="00AD56D3" w:rsidP="00750D26">
      <w:pPr>
        <w:pStyle w:val="Heading1"/>
        <w:spacing w:after="240"/>
      </w:pPr>
      <w:bookmarkStart w:id="3" w:name="_Ref8909055"/>
      <w:bookmarkStart w:id="4" w:name="_Toc92227627"/>
      <w:r>
        <w:lastRenderedPageBreak/>
        <w:t>PHÁT HIỆ</w:t>
      </w:r>
      <w:bookmarkStart w:id="5" w:name="_GoBack"/>
      <w:bookmarkEnd w:id="5"/>
      <w:r>
        <w:t>N ĐỐI TƯỢNG</w:t>
      </w:r>
      <w:r w:rsidR="006A0C05">
        <w:t xml:space="preserve"> V</w:t>
      </w:r>
      <w:r w:rsidR="006F7C43">
        <w:t>ỚI YOLO</w:t>
      </w:r>
      <w:r w:rsidR="009764E8">
        <w:t>v5</w:t>
      </w:r>
      <w:r w:rsidR="00750D26">
        <w:t xml:space="preserve"> (OBJECT </w:t>
      </w:r>
      <w:r w:rsidR="001E7DEC">
        <w:t>DETECTION</w:t>
      </w:r>
      <w:r w:rsidR="00750D26">
        <w:t>)</w:t>
      </w:r>
      <w:bookmarkEnd w:id="4"/>
    </w:p>
    <w:p w14:paraId="2682EE8A" w14:textId="736C1932" w:rsidR="00B509B2" w:rsidRDefault="00B509B2" w:rsidP="00B509B2">
      <w:pPr>
        <w:pStyle w:val="ListParagraph"/>
        <w:numPr>
          <w:ilvl w:val="0"/>
          <w:numId w:val="26"/>
        </w:numPr>
        <w:outlineLvl w:val="1"/>
        <w:rPr>
          <w:b/>
        </w:rPr>
      </w:pPr>
      <w:bookmarkStart w:id="6" w:name="_Toc92227628"/>
      <w:r w:rsidRPr="00B509B2">
        <w:rPr>
          <w:b/>
        </w:rPr>
        <w:t>Huấn luyện mô hình đào tạo</w:t>
      </w:r>
      <w:bookmarkEnd w:id="6"/>
    </w:p>
    <w:p w14:paraId="150F7972" w14:textId="62CB2B7C" w:rsidR="00B509B2" w:rsidRPr="00B509B2" w:rsidRDefault="00B509B2" w:rsidP="00B509B2">
      <w:pPr>
        <w:pStyle w:val="ListParagraph"/>
        <w:numPr>
          <w:ilvl w:val="1"/>
          <w:numId w:val="26"/>
        </w:numPr>
        <w:outlineLvl w:val="2"/>
        <w:rPr>
          <w:b/>
        </w:rPr>
      </w:pPr>
      <w:bookmarkStart w:id="7" w:name="_Toc92227629"/>
      <w:r>
        <w:rPr>
          <w:b/>
        </w:rPr>
        <w:t>Tổng quan về YOLOv5</w:t>
      </w:r>
      <w:bookmarkEnd w:id="7"/>
    </w:p>
    <w:p w14:paraId="49328155" w14:textId="3A3F3938" w:rsidR="00FD5F90" w:rsidRDefault="00B509B2" w:rsidP="009F3A7D">
      <w:r>
        <w:tab/>
      </w:r>
      <w:r w:rsidR="00731F5C" w:rsidRPr="00731F5C">
        <w:t xml:space="preserve">Object Detection đề cập đến khả năng của hệ thống máy tính và phần mềm để </w:t>
      </w:r>
      <w:r w:rsidR="00B008AB">
        <w:t>phát hiện</w:t>
      </w:r>
      <w:r w:rsidR="00731F5C" w:rsidRPr="00731F5C">
        <w:t xml:space="preserve"> các đối tượng trong một hình ảnh và xác định từng đối tượng</w:t>
      </w:r>
      <w:r w:rsidR="00731F5C">
        <w:t xml:space="preserve">. </w:t>
      </w:r>
      <w:r w:rsidR="005720C9">
        <w:t xml:space="preserve">Trong phần này, </w:t>
      </w:r>
      <w:r w:rsidR="00E6536A">
        <w:t>ta</w:t>
      </w:r>
      <w:r w:rsidR="005720C9">
        <w:t xml:space="preserve"> s</w:t>
      </w:r>
      <w:r w:rsidR="0097005E">
        <w:t>ẽ</w:t>
      </w:r>
      <w:r w:rsidR="005720C9">
        <w:t xml:space="preserve"> thực hiện</w:t>
      </w:r>
      <w:r w:rsidR="00D848C0">
        <w:t xml:space="preserve"> nhận dạng và</w:t>
      </w:r>
      <w:r w:rsidR="00694CCD">
        <w:t xml:space="preserve"> </w:t>
      </w:r>
      <w:r w:rsidR="00A6258C">
        <w:t>phát hiện đối tượng, cụ thể ở đây là</w:t>
      </w:r>
      <w:r w:rsidR="002533A4">
        <w:t xml:space="preserve"> </w:t>
      </w:r>
      <w:r w:rsidR="00B008AB">
        <w:t>xe</w:t>
      </w:r>
      <w:r w:rsidR="002533A4">
        <w:t xml:space="preserve"> ô tô di chuyển</w:t>
      </w:r>
      <w:r w:rsidR="00BF3008">
        <w:t xml:space="preserve"> trong một file video</w:t>
      </w:r>
      <w:r w:rsidR="00783FF8">
        <w:t xml:space="preserve">. </w:t>
      </w:r>
      <w:r w:rsidR="002B6611">
        <w:t xml:space="preserve">Để thực hiện hóa ý tưởng này, </w:t>
      </w:r>
      <w:r w:rsidR="00AC16B0">
        <w:t>nhóm</w:t>
      </w:r>
      <w:r w:rsidR="00E6536A">
        <w:t xml:space="preserve"> em</w:t>
      </w:r>
      <w:r w:rsidR="00DB5812">
        <w:t xml:space="preserve"> </w:t>
      </w:r>
      <w:r w:rsidR="004531C9">
        <w:t xml:space="preserve">áp dụng mô hình </w:t>
      </w:r>
      <w:r w:rsidR="002900F3">
        <w:t>YOLOV5</w:t>
      </w:r>
      <w:r w:rsidR="00EE69BB">
        <w:t xml:space="preserve">. </w:t>
      </w:r>
      <w:r w:rsidR="00DC44FD" w:rsidRPr="00DC44FD">
        <w:t xml:space="preserve">Khác với các bản YOLO trước, </w:t>
      </w:r>
      <w:r w:rsidR="002900F3">
        <w:t>YOLO</w:t>
      </w:r>
      <w:r w:rsidR="009764E8">
        <w:t>v</w:t>
      </w:r>
      <w:r w:rsidR="002900F3">
        <w:t>5</w:t>
      </w:r>
      <w:r w:rsidR="00DC44FD" w:rsidRPr="00DC44FD">
        <w:t xml:space="preserve"> cung cấp 4 </w:t>
      </w:r>
      <w:r w:rsidR="001C29B1">
        <w:t>phiên</w:t>
      </w:r>
      <w:r w:rsidR="00DC44FD" w:rsidRPr="00DC44FD">
        <w:t xml:space="preserve"> bản với kiến trúc mạng khác nhau:</w:t>
      </w:r>
    </w:p>
    <w:p w14:paraId="26523FAD" w14:textId="77777777" w:rsidR="00B87180" w:rsidRDefault="00074F12" w:rsidP="00B87180">
      <w:pPr>
        <w:keepNext/>
        <w:shd w:val="clear" w:color="auto" w:fill="FFFFFF"/>
        <w:spacing w:before="100" w:beforeAutospacing="1" w:line="276" w:lineRule="auto"/>
        <w:ind w:left="720"/>
        <w:jc w:val="left"/>
      </w:pPr>
      <w:r>
        <w:rPr>
          <w:noProof/>
        </w:rPr>
        <w:drawing>
          <wp:inline distT="0" distB="0" distL="0" distR="0" wp14:anchorId="473F4FA5" wp14:editId="3D55E6A2">
            <wp:extent cx="4830477" cy="1965960"/>
            <wp:effectExtent l="0" t="0" r="825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4834880" cy="1967752"/>
                    </a:xfrm>
                    <a:prstGeom prst="rect">
                      <a:avLst/>
                    </a:prstGeom>
                  </pic:spPr>
                </pic:pic>
              </a:graphicData>
            </a:graphic>
          </wp:inline>
        </w:drawing>
      </w:r>
    </w:p>
    <w:p w14:paraId="6D31E0EB" w14:textId="1F04048A" w:rsidR="00F2074C" w:rsidRPr="00B87180" w:rsidRDefault="00B87180" w:rsidP="00B87180">
      <w:pPr>
        <w:pStyle w:val="Caption"/>
      </w:pPr>
      <w:bookmarkStart w:id="8" w:name="_Toc92227642"/>
      <w:r>
        <w:t xml:space="preserve">Hình  </w:t>
      </w:r>
      <w:r>
        <w:fldChar w:fldCharType="begin"/>
      </w:r>
      <w:r>
        <w:instrText xml:space="preserve"> SEQ Hình_ \* ARABIC </w:instrText>
      </w:r>
      <w:r>
        <w:fldChar w:fldCharType="separate"/>
      </w:r>
      <w:r>
        <w:rPr>
          <w:noProof/>
        </w:rPr>
        <w:t>1</w:t>
      </w:r>
      <w:r>
        <w:fldChar w:fldCharType="end"/>
      </w:r>
      <w:r>
        <w:t>: Các mô hình huấn luyện</w:t>
      </w:r>
      <w:bookmarkEnd w:id="8"/>
    </w:p>
    <w:p w14:paraId="248E094B" w14:textId="36B4F815" w:rsidR="002040CA" w:rsidRPr="00B509B2" w:rsidRDefault="00760000" w:rsidP="00B509B2">
      <w:pPr>
        <w:pStyle w:val="Heading3"/>
        <w:numPr>
          <w:ilvl w:val="1"/>
          <w:numId w:val="26"/>
        </w:numPr>
        <w:rPr>
          <w:i w:val="0"/>
        </w:rPr>
      </w:pPr>
      <w:bookmarkStart w:id="9" w:name="_Toc92227630"/>
      <w:r w:rsidRPr="00B509B2">
        <w:rPr>
          <w:i w:val="0"/>
        </w:rPr>
        <w:t>Cài đặt YOLOv5 trên Google Colab</w:t>
      </w:r>
      <w:bookmarkEnd w:id="9"/>
    </w:p>
    <w:p w14:paraId="2DAEE2C4" w14:textId="454D2BA3" w:rsidR="008045A0" w:rsidRPr="00893A00" w:rsidRDefault="00814161" w:rsidP="008045A0">
      <w:r>
        <w:tab/>
      </w:r>
      <w:r w:rsidR="00237B27">
        <w:t>Trước khi training model ta cần chuẩn bị một số thư viện cũng như môi trường như sau:</w:t>
      </w:r>
      <w:r w:rsidR="009B7085">
        <w:t xml:space="preserve"> sao chép kho lưu trữ, tải xuống tập dữ liệu hướng dẫn và cài đặt các thư viện bao gồm Python </w:t>
      </w:r>
      <m:oMath>
        <m:r>
          <m:rPr>
            <m:sty m:val="p"/>
          </m:rPr>
          <w:rPr>
            <w:rFonts w:ascii="Cambria Math" w:hAnsi="Cambria Math"/>
          </w:rPr>
          <m:t>≥</m:t>
        </m:r>
      </m:oMath>
      <w:r w:rsidR="009B7085">
        <w:t xml:space="preserve"> 3.8 và Pytorch  </w:t>
      </w:r>
      <m:oMath>
        <m:r>
          <m:rPr>
            <m:sty m:val="p"/>
          </m:rPr>
          <w:rPr>
            <w:rFonts w:ascii="Cambria Math" w:hAnsi="Cambria Math"/>
          </w:rPr>
          <m:t>≥</m:t>
        </m:r>
      </m:oMath>
      <w:r w:rsidR="009B7085" w:rsidRPr="00893A00">
        <w:t xml:space="preserve"> 1.7</w:t>
      </w:r>
      <w:r w:rsidR="006233B4" w:rsidRPr="00893A00">
        <w:t xml:space="preserve"> bằng các lệnh</w:t>
      </w:r>
      <w:r w:rsidR="00893A00" w:rsidRPr="00893A00">
        <w:t>:</w:t>
      </w:r>
    </w:p>
    <w:p w14:paraId="1780281F" w14:textId="6D59BD25" w:rsidR="00893A00" w:rsidRPr="00893A00" w:rsidRDefault="00870CD7" w:rsidP="003F5560">
      <w:pPr>
        <w:shd w:val="clear" w:color="auto" w:fill="FFFFFE"/>
        <w:spacing w:before="0" w:after="0" w:line="285" w:lineRule="atLeast"/>
        <w:jc w:val="left"/>
        <w:rPr>
          <w:rFonts w:ascii="Courier New" w:eastAsia="Times New Roman" w:hAnsi="Courier New" w:cs="Courier New"/>
          <w:color w:val="000000"/>
          <w:kern w:val="0"/>
          <w:sz w:val="21"/>
          <w:szCs w:val="21"/>
        </w:rPr>
      </w:pPr>
      <w:proofErr w:type="gramStart"/>
      <w:r>
        <w:rPr>
          <w:b/>
          <w:bCs/>
        </w:rPr>
        <w:t>!</w:t>
      </w:r>
      <w:r w:rsidR="00893A00" w:rsidRPr="00893A00">
        <w:rPr>
          <w:b/>
          <w:bCs/>
        </w:rPr>
        <w:t>git</w:t>
      </w:r>
      <w:proofErr w:type="gramEnd"/>
      <w:r w:rsidR="00893A00" w:rsidRPr="00893A00">
        <w:rPr>
          <w:b/>
          <w:bCs/>
        </w:rPr>
        <w:t xml:space="preserve"> clone </w:t>
      </w:r>
      <w:r w:rsidR="003F5560" w:rsidRPr="003F5560">
        <w:rPr>
          <w:b/>
          <w:bCs/>
        </w:rPr>
        <w:t>https://github.com/ultralytics/yolov5</w:t>
      </w:r>
      <w:r w:rsidR="00893A00" w:rsidRPr="00893A00">
        <w:rPr>
          <w:b/>
          <w:bCs/>
        </w:rPr>
        <w:t xml:space="preserve">  </w:t>
      </w:r>
      <w:r w:rsidR="00893A00" w:rsidRPr="00893A00">
        <w:t># clone repo</w:t>
      </w:r>
    </w:p>
    <w:p w14:paraId="2A8FDD71" w14:textId="19A6C496" w:rsidR="00893A00" w:rsidRPr="00893A00" w:rsidRDefault="004361A5" w:rsidP="00893A00">
      <w:pPr>
        <w:spacing w:before="0" w:after="0" w:line="240" w:lineRule="auto"/>
        <w:jc w:val="left"/>
        <w:rPr>
          <w:b/>
          <w:bCs/>
        </w:rPr>
      </w:pPr>
      <w:proofErr w:type="gramStart"/>
      <w:r>
        <w:rPr>
          <w:b/>
          <w:bCs/>
        </w:rPr>
        <w:t>!</w:t>
      </w:r>
      <w:r w:rsidR="00893A00" w:rsidRPr="00893A00">
        <w:rPr>
          <w:b/>
          <w:bCs/>
        </w:rPr>
        <w:t>cd</w:t>
      </w:r>
      <w:proofErr w:type="gramEnd"/>
      <w:r w:rsidR="00893A00" w:rsidRPr="00893A00">
        <w:rPr>
          <w:b/>
          <w:bCs/>
        </w:rPr>
        <w:t xml:space="preserve"> yolov5</w:t>
      </w:r>
    </w:p>
    <w:p w14:paraId="7437A44E" w14:textId="0C81FBF7" w:rsidR="00893A00" w:rsidRDefault="004361A5" w:rsidP="00893A00">
      <w:proofErr w:type="gramStart"/>
      <w:r>
        <w:rPr>
          <w:b/>
          <w:bCs/>
        </w:rPr>
        <w:t>!</w:t>
      </w:r>
      <w:r w:rsidR="00893A00" w:rsidRPr="00893A00">
        <w:rPr>
          <w:b/>
          <w:bCs/>
        </w:rPr>
        <w:t>pip</w:t>
      </w:r>
      <w:proofErr w:type="gramEnd"/>
      <w:r w:rsidR="00893A00" w:rsidRPr="00893A00">
        <w:rPr>
          <w:b/>
          <w:bCs/>
        </w:rPr>
        <w:t xml:space="preserve"> install -r requirements.txt  </w:t>
      </w:r>
      <w:r w:rsidR="00893A00" w:rsidRPr="00893A00">
        <w:t># install</w:t>
      </w:r>
    </w:p>
    <w:p w14:paraId="71ABF796" w14:textId="0A34D47B" w:rsidR="00B87180" w:rsidRPr="00B87180" w:rsidRDefault="00B87180" w:rsidP="00B87180">
      <w:pPr>
        <w:pStyle w:val="ListParagraph"/>
        <w:numPr>
          <w:ilvl w:val="1"/>
          <w:numId w:val="26"/>
        </w:numPr>
        <w:outlineLvl w:val="2"/>
        <w:rPr>
          <w:b/>
        </w:rPr>
      </w:pPr>
      <w:bookmarkStart w:id="10" w:name="_Toc92227631"/>
      <w:r w:rsidRPr="00B87180">
        <w:rPr>
          <w:b/>
        </w:rPr>
        <w:t>Đào tạo mô hình huấn luyện riêng</w:t>
      </w:r>
      <w:bookmarkEnd w:id="10"/>
    </w:p>
    <w:p w14:paraId="0D07BD03" w14:textId="52783977" w:rsidR="008C0467" w:rsidRPr="00B87180" w:rsidRDefault="00FA26B0" w:rsidP="00B87180">
      <w:pPr>
        <w:pStyle w:val="ListParagraph"/>
        <w:numPr>
          <w:ilvl w:val="2"/>
          <w:numId w:val="26"/>
        </w:numPr>
      </w:pPr>
      <w:r w:rsidRPr="00B87180">
        <w:t xml:space="preserve">Tạo </w:t>
      </w:r>
      <w:proofErr w:type="gramStart"/>
      <w:r w:rsidRPr="00B87180">
        <w:t>data</w:t>
      </w:r>
      <w:r w:rsidR="00F4014F" w:rsidRPr="00B87180">
        <w:t>set.yaml</w:t>
      </w:r>
      <w:proofErr w:type="gramEnd"/>
    </w:p>
    <w:p w14:paraId="08756916" w14:textId="3C8FEDEC" w:rsidR="00F4014F" w:rsidRPr="00F4014F" w:rsidRDefault="00814161" w:rsidP="009F3A7D">
      <w:r>
        <w:lastRenderedPageBreak/>
        <w:tab/>
      </w:r>
      <w:hyperlink r:id="rId19" w:history="1">
        <w:r w:rsidR="00066D81" w:rsidRPr="007D4812">
          <w:t>COCO128</w:t>
        </w:r>
      </w:hyperlink>
      <w:r w:rsidR="00066D81" w:rsidRPr="007D4812">
        <w:t> là một tập dữ liệu hướng dẫn nhỏ bao gồm 128 hình ảnh đầu tiên trong </w:t>
      </w:r>
      <w:hyperlink r:id="rId20" w:anchor="home" w:history="1">
        <w:r w:rsidR="00066D81" w:rsidRPr="007D4812">
          <w:t>COCO train2017</w:t>
        </w:r>
      </w:hyperlink>
      <w:r w:rsidR="00066D81" w:rsidRPr="007D4812">
        <w:t xml:space="preserve">. </w:t>
      </w:r>
      <w:r w:rsidR="006C6996">
        <w:t>Đây</w:t>
      </w:r>
      <w:r w:rsidR="00292E8C">
        <w:t xml:space="preserve"> là thư viện chuẩn mà </w:t>
      </w:r>
      <w:r w:rsidR="002900F3">
        <w:t>YOLOV5</w:t>
      </w:r>
      <w:r w:rsidR="00292E8C">
        <w:t xml:space="preserve"> hay sử dụng để train mẫu</w:t>
      </w:r>
      <w:r w:rsidR="003F017F">
        <w:t>. Các hình ảnh giống nhau này được sử dụng</w:t>
      </w:r>
      <w:r w:rsidR="007119A4">
        <w:t xml:space="preserve"> cho cả quá trình đào tạo và xác thực để xác minh quy trình đào tạo và phát hiện model có khả năng bị overfit</w:t>
      </w:r>
      <w:r w:rsidR="009F3A7D">
        <w:t>.</w:t>
      </w:r>
      <w:r w:rsidR="0079110A">
        <w:t xml:space="preserve"> Trong báo cáo này</w:t>
      </w:r>
      <w:r w:rsidR="00A567A0">
        <w:t>, nhóm em sẽ điều chỉnh lại một số chi tiết</w:t>
      </w:r>
      <w:r w:rsidR="00BC4033">
        <w:t xml:space="preserve"> để phù hợp với đề tài của dự án.</w:t>
      </w:r>
      <w:r w:rsidR="009F3A7D">
        <w:t xml:space="preserve"> Ta có</w:t>
      </w:r>
      <w:r w:rsidR="0079110A">
        <w:t xml:space="preserve"> </w:t>
      </w:r>
      <w:r w:rsidR="0079110A" w:rsidRPr="00BC4033">
        <w:rPr>
          <w:b/>
          <w:bCs/>
          <w:i/>
          <w:iCs/>
        </w:rPr>
        <w:t>coco128.yaml</w:t>
      </w:r>
      <w:r w:rsidR="0079110A">
        <w:t xml:space="preserve"> hiển thị ở bên</w:t>
      </w:r>
      <w:r w:rsidR="00DC61F6">
        <w:t xml:space="preserve"> dưới</w:t>
      </w:r>
    </w:p>
    <w:p w14:paraId="58F88A86" w14:textId="77777777" w:rsidR="008C0467" w:rsidRDefault="008C0467" w:rsidP="009F3A7D"/>
    <w:p w14:paraId="2C70E1F3" w14:textId="2034050B" w:rsidR="008C0467" w:rsidRDefault="000B3001" w:rsidP="00E420E0">
      <w:pPr>
        <w:jc w:val="left"/>
      </w:pPr>
      <w:r>
        <w:rPr>
          <w:noProof/>
        </w:rPr>
        <w:drawing>
          <wp:inline distT="0" distB="0" distL="0" distR="0" wp14:anchorId="06B23378" wp14:editId="1EC8BE21">
            <wp:extent cx="5945008" cy="2106875"/>
            <wp:effectExtent l="0" t="0" r="0" b="825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1"/>
                    <a:stretch>
                      <a:fillRect/>
                    </a:stretch>
                  </pic:blipFill>
                  <pic:spPr>
                    <a:xfrm>
                      <a:off x="0" y="0"/>
                      <a:ext cx="5980467" cy="2119441"/>
                    </a:xfrm>
                    <a:prstGeom prst="rect">
                      <a:avLst/>
                    </a:prstGeom>
                  </pic:spPr>
                </pic:pic>
              </a:graphicData>
            </a:graphic>
          </wp:inline>
        </w:drawing>
      </w:r>
    </w:p>
    <w:p w14:paraId="6456FE61" w14:textId="0795AF23" w:rsidR="008C0467" w:rsidRPr="00B509B2" w:rsidRDefault="00B509B2" w:rsidP="00B87180">
      <w:pPr>
        <w:pStyle w:val="ListParagraph"/>
        <w:numPr>
          <w:ilvl w:val="2"/>
          <w:numId w:val="26"/>
        </w:numPr>
        <w:outlineLvl w:val="2"/>
        <w:rPr>
          <w:b/>
        </w:rPr>
      </w:pPr>
      <w:bookmarkStart w:id="11" w:name="_Toc92227632"/>
      <w:r w:rsidRPr="00B509B2">
        <w:rPr>
          <w:b/>
        </w:rPr>
        <w:t>Gán nhãn</w:t>
      </w:r>
      <w:bookmarkEnd w:id="11"/>
    </w:p>
    <w:p w14:paraId="579547E4" w14:textId="48D82D4D" w:rsidR="002D4682" w:rsidRPr="00277CB2" w:rsidRDefault="00814161" w:rsidP="00814161">
      <w:pPr>
        <w:pStyle w:val="ListParagraph"/>
        <w:spacing w:line="276" w:lineRule="auto"/>
        <w:ind w:left="0"/>
      </w:pPr>
      <w:r>
        <w:tab/>
      </w:r>
      <w:r w:rsidR="008B5ED3">
        <w:t>T</w:t>
      </w:r>
      <w:r w:rsidR="00D62A72">
        <w:t>iếp theo, ta đến với bướ</w:t>
      </w:r>
      <w:r w:rsidR="00C45A01">
        <w:t>c tạo nhãn</w:t>
      </w:r>
      <w:r w:rsidR="00414999">
        <w:t xml:space="preserve"> cho hình ảnh</w:t>
      </w:r>
      <w:r w:rsidR="00503A78">
        <w:t xml:space="preserve">. Ở đây, nhóm em dùng công cụ </w:t>
      </w:r>
      <w:r w:rsidR="00503A78" w:rsidRPr="00503A78">
        <w:rPr>
          <w:b/>
          <w:bCs/>
          <w:i/>
          <w:iCs/>
        </w:rPr>
        <w:t>makesense.ai</w:t>
      </w:r>
      <w:r w:rsidR="00E154D8">
        <w:rPr>
          <w:b/>
          <w:bCs/>
          <w:i/>
          <w:iCs/>
        </w:rPr>
        <w:t xml:space="preserve"> </w:t>
      </w:r>
      <w:r w:rsidR="00277CB2">
        <w:t>được thể hiện ở hình bên dưới:</w:t>
      </w:r>
    </w:p>
    <w:p w14:paraId="7551D7CC" w14:textId="77777777" w:rsidR="00F67A47" w:rsidRDefault="00F67A47" w:rsidP="00275206">
      <w:pPr>
        <w:pStyle w:val="ListParagraph"/>
        <w:spacing w:line="276" w:lineRule="auto"/>
        <w:rPr>
          <w:b/>
          <w:bCs/>
          <w:i/>
          <w:iCs/>
        </w:rPr>
      </w:pPr>
    </w:p>
    <w:p w14:paraId="221BE7B7" w14:textId="77777777" w:rsidR="00B87180" w:rsidRDefault="00211336" w:rsidP="00B87180">
      <w:pPr>
        <w:pStyle w:val="ListParagraph"/>
        <w:keepNext/>
        <w:spacing w:line="276" w:lineRule="auto"/>
        <w:jc w:val="left"/>
      </w:pPr>
      <w:r>
        <w:rPr>
          <w:noProof/>
        </w:rPr>
        <w:drawing>
          <wp:inline distT="0" distB="0" distL="0" distR="0" wp14:anchorId="18CC19C2" wp14:editId="30920D33">
            <wp:extent cx="4836539" cy="2152418"/>
            <wp:effectExtent l="0" t="0" r="2540" b="63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22"/>
                    <a:stretch>
                      <a:fillRect/>
                    </a:stretch>
                  </pic:blipFill>
                  <pic:spPr>
                    <a:xfrm>
                      <a:off x="0" y="0"/>
                      <a:ext cx="4862430" cy="2163940"/>
                    </a:xfrm>
                    <a:prstGeom prst="rect">
                      <a:avLst/>
                    </a:prstGeom>
                  </pic:spPr>
                </pic:pic>
              </a:graphicData>
            </a:graphic>
          </wp:inline>
        </w:drawing>
      </w:r>
    </w:p>
    <w:p w14:paraId="6D9FFFFF" w14:textId="28B13F0F" w:rsidR="00211336" w:rsidRPr="00E154D8" w:rsidRDefault="00B87180" w:rsidP="00B87180">
      <w:pPr>
        <w:pStyle w:val="Caption"/>
      </w:pPr>
      <w:bookmarkStart w:id="12" w:name="_Toc92227643"/>
      <w:r>
        <w:t xml:space="preserve">Hình  </w:t>
      </w:r>
      <w:r>
        <w:fldChar w:fldCharType="begin"/>
      </w:r>
      <w:r>
        <w:instrText xml:space="preserve"> SEQ Hình_ \* ARABIC </w:instrText>
      </w:r>
      <w:r>
        <w:fldChar w:fldCharType="separate"/>
      </w:r>
      <w:r>
        <w:rPr>
          <w:noProof/>
        </w:rPr>
        <w:t>2</w:t>
      </w:r>
      <w:r>
        <w:fldChar w:fldCharType="end"/>
      </w:r>
      <w:r>
        <w:t>: Gán nhãn</w:t>
      </w:r>
      <w:bookmarkEnd w:id="12"/>
    </w:p>
    <w:p w14:paraId="5CC1C34A" w14:textId="77777777" w:rsidR="007E16B0" w:rsidRDefault="007E16B0" w:rsidP="005907E1">
      <w:pPr>
        <w:spacing w:line="276" w:lineRule="auto"/>
      </w:pPr>
    </w:p>
    <w:p w14:paraId="18129D29" w14:textId="44FBF263" w:rsidR="00277CB2" w:rsidRDefault="00814161" w:rsidP="005907E1">
      <w:pPr>
        <w:spacing w:line="276" w:lineRule="auto"/>
      </w:pPr>
      <w:r>
        <w:lastRenderedPageBreak/>
        <w:tab/>
      </w:r>
      <w:r w:rsidR="00277CB2">
        <w:t xml:space="preserve">Sau đó, ta xuất nhãn </w:t>
      </w:r>
      <w:r w:rsidR="00B60D68">
        <w:t xml:space="preserve">ra định dạng </w:t>
      </w:r>
      <w:r w:rsidR="00B60D68" w:rsidRPr="00B60D68">
        <w:t>YOLO</w:t>
      </w:r>
      <w:r w:rsidR="00FC317E" w:rsidRPr="00B60D68">
        <w:t xml:space="preserve"> với một tệp </w:t>
      </w:r>
      <w:r w:rsidR="00FC317E" w:rsidRPr="00CE346C">
        <w:rPr>
          <w:b/>
          <w:bCs/>
          <w:i/>
          <w:iCs/>
        </w:rPr>
        <w:t>* .txt</w:t>
      </w:r>
      <w:r w:rsidR="00FC317E" w:rsidRPr="00B60D68">
        <w:t> cho mỗi hình ảnh. Cấu trúc của tệp </w:t>
      </w:r>
      <w:r w:rsidR="00FC317E" w:rsidRPr="00CE346C">
        <w:rPr>
          <w:b/>
          <w:bCs/>
          <w:i/>
          <w:iCs/>
        </w:rPr>
        <w:t>* .txt</w:t>
      </w:r>
      <w:r w:rsidR="00FC317E" w:rsidRPr="00B60D68">
        <w:t> là</w:t>
      </w:r>
      <w:r w:rsidR="00B60D68">
        <w:t>:</w:t>
      </w:r>
    </w:p>
    <w:p w14:paraId="17ED6DE3" w14:textId="77777777" w:rsidR="001F3832" w:rsidRPr="001F3832" w:rsidRDefault="001F3832" w:rsidP="001F3832">
      <w:pPr>
        <w:pStyle w:val="ListParagraph"/>
        <w:numPr>
          <w:ilvl w:val="0"/>
          <w:numId w:val="19"/>
        </w:numPr>
      </w:pPr>
      <w:r w:rsidRPr="001F3832">
        <w:t>Một hàng cho mỗi đối tượng</w:t>
      </w:r>
    </w:p>
    <w:p w14:paraId="60D681E8" w14:textId="22C4C7E5" w:rsidR="004417BB" w:rsidRPr="001F3832" w:rsidRDefault="001F3832" w:rsidP="004417BB">
      <w:pPr>
        <w:pStyle w:val="ListParagraph"/>
        <w:numPr>
          <w:ilvl w:val="0"/>
          <w:numId w:val="19"/>
        </w:numPr>
      </w:pPr>
      <w:r w:rsidRPr="001F3832">
        <w:t xml:space="preserve">Mỗi hàng </w:t>
      </w:r>
      <w:r w:rsidR="003531E2">
        <w:t>có định dạng: class x_center y_center width height</w:t>
      </w:r>
    </w:p>
    <w:p w14:paraId="62EFED6E" w14:textId="658A0D95" w:rsidR="00C76A88" w:rsidRDefault="001F3832" w:rsidP="00750B4C">
      <w:pPr>
        <w:pStyle w:val="ListParagraph"/>
        <w:numPr>
          <w:ilvl w:val="0"/>
          <w:numId w:val="19"/>
        </w:numPr>
      </w:pPr>
      <w:r w:rsidRPr="001F3832">
        <w:t>Tọa độ hộp phải ở định dạng xywh chuẩn hóa (từ 0 - 1)</w:t>
      </w:r>
    </w:p>
    <w:p w14:paraId="477CDC0C" w14:textId="41DA0F4E" w:rsidR="001F3832" w:rsidRPr="001F3832" w:rsidRDefault="001F3832" w:rsidP="00750B4C">
      <w:pPr>
        <w:pStyle w:val="ListParagraph"/>
        <w:numPr>
          <w:ilvl w:val="0"/>
          <w:numId w:val="19"/>
        </w:numPr>
      </w:pPr>
      <w:r w:rsidRPr="001F3832">
        <w:t xml:space="preserve">Số lớp (số nhãn của đối </w:t>
      </w:r>
      <w:proofErr w:type="gramStart"/>
      <w:r w:rsidRPr="001F3832">
        <w:t>tượng )</w:t>
      </w:r>
      <w:proofErr w:type="gramEnd"/>
      <w:r w:rsidR="00C76A88">
        <w:t xml:space="preserve"> được bắt đầu từ 0</w:t>
      </w:r>
    </w:p>
    <w:p w14:paraId="092E3CCA" w14:textId="77777777" w:rsidR="00C700CF" w:rsidRDefault="00C700CF" w:rsidP="00C700CF"/>
    <w:p w14:paraId="1CFA4698" w14:textId="108E8F51" w:rsidR="00C700CF" w:rsidRDefault="00814161" w:rsidP="00C700CF">
      <w:r>
        <w:tab/>
      </w:r>
      <w:r w:rsidR="00C700CF">
        <w:t>Tệp nhãn tương ứng với hì</w:t>
      </w:r>
      <w:r w:rsidR="00B20262">
        <w:t>nh trên</w:t>
      </w:r>
      <w:r w:rsidR="00C700CF">
        <w:t xml:space="preserve"> chứa 5 xe ô tô</w:t>
      </w:r>
      <w:r w:rsidR="00527A4E">
        <w:t xml:space="preserve"> </w:t>
      </w:r>
      <w:r w:rsidR="00C700CF">
        <w:t>(</w:t>
      </w:r>
      <w:r w:rsidR="00527A4E">
        <w:t>thuộc lớp 2)</w:t>
      </w:r>
      <w:r w:rsidR="00B20262">
        <w:t xml:space="preserve">. Ta </w:t>
      </w:r>
      <w:r w:rsidR="00757AD6">
        <w:t>có file định dạng txt có thông tin như sau:</w:t>
      </w:r>
    </w:p>
    <w:p w14:paraId="546BD0B3" w14:textId="77777777" w:rsidR="00263FB9" w:rsidRDefault="00263FB9" w:rsidP="00C700CF"/>
    <w:p w14:paraId="6FF6840E" w14:textId="3BA12CEF" w:rsidR="00263FB9" w:rsidRDefault="00263FB9" w:rsidP="00263FB9">
      <w:pPr>
        <w:jc w:val="center"/>
      </w:pPr>
      <w:r>
        <w:rPr>
          <w:noProof/>
        </w:rPr>
        <w:drawing>
          <wp:inline distT="0" distB="0" distL="0" distR="0" wp14:anchorId="250043AE" wp14:editId="34F55D76">
            <wp:extent cx="4458485" cy="1325218"/>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4465170" cy="1327205"/>
                    </a:xfrm>
                    <a:prstGeom prst="rect">
                      <a:avLst/>
                    </a:prstGeom>
                  </pic:spPr>
                </pic:pic>
              </a:graphicData>
            </a:graphic>
          </wp:inline>
        </w:drawing>
      </w:r>
    </w:p>
    <w:p w14:paraId="314593A2" w14:textId="553D7A47" w:rsidR="00B509B2" w:rsidRDefault="00B509B2" w:rsidP="00263FB9">
      <w:pPr>
        <w:jc w:val="center"/>
      </w:pPr>
    </w:p>
    <w:p w14:paraId="3288DA20" w14:textId="36FC788B" w:rsidR="00B509B2" w:rsidRPr="00B509B2" w:rsidRDefault="00B509B2" w:rsidP="00B509B2">
      <w:pPr>
        <w:pStyle w:val="ListParagraph"/>
        <w:numPr>
          <w:ilvl w:val="2"/>
          <w:numId w:val="26"/>
        </w:numPr>
        <w:rPr>
          <w:b/>
        </w:rPr>
      </w:pPr>
      <w:r w:rsidRPr="00B509B2">
        <w:rPr>
          <w:b/>
        </w:rPr>
        <w:t xml:space="preserve">Huấn luyện cho mô hình phát hiện </w:t>
      </w:r>
    </w:p>
    <w:p w14:paraId="34F777DA" w14:textId="481CD79D" w:rsidR="00671D4D" w:rsidRDefault="00814161" w:rsidP="00671D4D">
      <w:r>
        <w:tab/>
      </w:r>
      <w:r w:rsidR="00DA6824">
        <w:t>Đầu tiên, ta chọn mô hình đào tạo</w:t>
      </w:r>
      <w:r w:rsidR="00247C74">
        <w:t xml:space="preserve"> để train thư viện. Ở đây, nhóm em chọn </w:t>
      </w:r>
      <w:r w:rsidR="002900F3">
        <w:t>YOLOv5s</w:t>
      </w:r>
      <w:r w:rsidR="00151433">
        <w:t xml:space="preserve">, bởi </w:t>
      </w:r>
      <w:r w:rsidR="00F8385A">
        <w:t xml:space="preserve">mô hình mạng này so với các mạng lớn hơn </w:t>
      </w:r>
      <w:r w:rsidR="005163E9">
        <w:t xml:space="preserve">thì tốc độ đào tạo sẽ nhanh </w:t>
      </w:r>
      <w:r w:rsidR="004D1115">
        <w:t xml:space="preserve">và inference sẽ cao hơn. </w:t>
      </w:r>
      <w:r w:rsidR="000223DB">
        <w:t xml:space="preserve"> </w:t>
      </w:r>
      <w:r w:rsidR="009E68A6">
        <w:t>Nhóm đã đào tạo mô hình YOLOv5s trên COCO128 bằng cách chỉ định tập dữ liệu, kích thước lô, kích thước hình ảnh</w:t>
      </w:r>
      <w:r w:rsidR="00671D4D">
        <w:t>. Ta nhập lệnh sau trên Google Colab để thực thi:</w:t>
      </w:r>
      <w:r w:rsidR="00276978">
        <w:t xml:space="preserve"> </w:t>
      </w:r>
    </w:p>
    <w:p w14:paraId="47A12918" w14:textId="7BF605E0" w:rsidR="003D03ED" w:rsidRPr="003D03ED" w:rsidRDefault="003D03ED" w:rsidP="33CBE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themeColor="text1"/>
        </w:rPr>
      </w:pPr>
      <w:proofErr w:type="gramStart"/>
      <w:r w:rsidRPr="00536479">
        <w:rPr>
          <w:b/>
          <w:bCs/>
          <w:color w:val="000000" w:themeColor="text1"/>
        </w:rPr>
        <w:t>!</w:t>
      </w:r>
      <w:r w:rsidRPr="003D03ED">
        <w:rPr>
          <w:b/>
          <w:bCs/>
          <w:color w:val="000000" w:themeColor="text1"/>
        </w:rPr>
        <w:t>python</w:t>
      </w:r>
      <w:proofErr w:type="gramEnd"/>
      <w:r w:rsidRPr="003D03ED">
        <w:rPr>
          <w:b/>
          <w:bCs/>
          <w:color w:val="000000" w:themeColor="text1"/>
        </w:rPr>
        <w:t xml:space="preserve"> train.py --img 640 --batch 16 --epochs </w:t>
      </w:r>
      <w:r w:rsidR="00591F80">
        <w:rPr>
          <w:b/>
          <w:bCs/>
          <w:color w:val="000000" w:themeColor="text1"/>
        </w:rPr>
        <w:t>300</w:t>
      </w:r>
      <w:r w:rsidRPr="003D03ED">
        <w:rPr>
          <w:b/>
          <w:bCs/>
          <w:color w:val="000000" w:themeColor="text1"/>
        </w:rPr>
        <w:t xml:space="preserve"> --data coco128.yaml --weights yolov5s.pt</w:t>
      </w:r>
    </w:p>
    <w:p w14:paraId="2CC2F379" w14:textId="15887CED" w:rsidR="005713C4" w:rsidRDefault="00814161" w:rsidP="005713C4">
      <w:r>
        <w:tab/>
      </w:r>
      <w:r w:rsidR="00791618">
        <w:t xml:space="preserve">Ở đây ta sẽ huấn luyện với ảnh </w:t>
      </w:r>
      <w:r w:rsidR="00285A35">
        <w:t>kích thước nhỏ hơn hoặc bằng 640x640</w:t>
      </w:r>
      <w:r w:rsidR="00290ED3">
        <w:t xml:space="preserve"> pixels</w:t>
      </w:r>
      <w:r w:rsidR="00F73621">
        <w:t xml:space="preserve">, </w:t>
      </w:r>
      <w:r w:rsidR="00CC7BD6">
        <w:t>mỗi lần sẽ train 16 hình ảnh</w:t>
      </w:r>
      <w:r w:rsidR="00CC7EB0">
        <w:t xml:space="preserve"> với số lần train là</w:t>
      </w:r>
      <w:r w:rsidR="00D21BE2">
        <w:t xml:space="preserve"> </w:t>
      </w:r>
      <w:r w:rsidR="00591F80">
        <w:t>300</w:t>
      </w:r>
      <w:r w:rsidR="00CC7EB0">
        <w:t xml:space="preserve"> lần</w:t>
      </w:r>
      <w:r w:rsidR="00FC4046">
        <w:t xml:space="preserve">, </w:t>
      </w:r>
      <w:r w:rsidR="00052C36">
        <w:t xml:space="preserve">mô hình huấn </w:t>
      </w:r>
      <w:r w:rsidR="00967150">
        <w:t>luyện</w:t>
      </w:r>
      <w:r w:rsidR="00B6198B">
        <w:t xml:space="preserve"> YOLOv5s</w:t>
      </w:r>
      <w:r w:rsidR="00967150">
        <w:t xml:space="preserve">. </w:t>
      </w:r>
      <w:r w:rsidR="00A305E2">
        <w:t xml:space="preserve">Sau đó, các file đào tạo sẽ được lưu trong thư mục </w:t>
      </w:r>
      <w:r w:rsidR="00A305E2" w:rsidRPr="000F33E7">
        <w:rPr>
          <w:b/>
          <w:bCs/>
          <w:i/>
          <w:iCs/>
        </w:rPr>
        <w:t>run</w:t>
      </w:r>
      <w:r w:rsidR="00742B1F">
        <w:rPr>
          <w:b/>
          <w:bCs/>
          <w:i/>
          <w:iCs/>
        </w:rPr>
        <w:t>s</w:t>
      </w:r>
      <w:r w:rsidR="00A305E2" w:rsidRPr="000F33E7">
        <w:rPr>
          <w:b/>
          <w:bCs/>
          <w:i/>
          <w:iCs/>
        </w:rPr>
        <w:t>/train</w:t>
      </w:r>
      <w:r w:rsidR="00622FD8">
        <w:rPr>
          <w:b/>
          <w:bCs/>
          <w:i/>
          <w:iCs/>
        </w:rPr>
        <w:t xml:space="preserve"> </w:t>
      </w:r>
      <w:r w:rsidR="00622FD8">
        <w:t>với các thư mục tự động được đặt tăng dần cho mỗi lần chạy</w:t>
      </w:r>
      <w:r w:rsidR="00BE2175">
        <w:t>:</w:t>
      </w:r>
    </w:p>
    <w:p w14:paraId="71E89A32" w14:textId="63392DE1" w:rsidR="002F7E2F" w:rsidRDefault="002F7E2F" w:rsidP="002F7E2F">
      <w:pPr>
        <w:jc w:val="center"/>
      </w:pPr>
      <w:r>
        <w:rPr>
          <w:noProof/>
        </w:rPr>
        <w:lastRenderedPageBreak/>
        <w:drawing>
          <wp:inline distT="0" distB="0" distL="0" distR="0" wp14:anchorId="23A1F31F" wp14:editId="45540F0D">
            <wp:extent cx="2566207" cy="2895600"/>
            <wp:effectExtent l="0" t="0" r="5715"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4"/>
                    <a:stretch>
                      <a:fillRect/>
                    </a:stretch>
                  </pic:blipFill>
                  <pic:spPr>
                    <a:xfrm>
                      <a:off x="0" y="0"/>
                      <a:ext cx="2574784" cy="2905277"/>
                    </a:xfrm>
                    <a:prstGeom prst="rect">
                      <a:avLst/>
                    </a:prstGeom>
                  </pic:spPr>
                </pic:pic>
              </a:graphicData>
            </a:graphic>
          </wp:inline>
        </w:drawing>
      </w:r>
    </w:p>
    <w:p w14:paraId="0DF538C6" w14:textId="302D503D" w:rsidR="00B6198B" w:rsidRDefault="00814161" w:rsidP="00B6198B">
      <w:pPr>
        <w:jc w:val="left"/>
      </w:pPr>
      <w:r>
        <w:tab/>
      </w:r>
      <w:r w:rsidR="00E573A4">
        <w:t>Kết quả được thể hiện như hình bên d</w:t>
      </w:r>
      <w:r w:rsidR="00742B1F">
        <w:t>ưới</w:t>
      </w:r>
      <w:r w:rsidR="004A1687">
        <w:t>:</w:t>
      </w:r>
    </w:p>
    <w:p w14:paraId="483B5703" w14:textId="77777777" w:rsidR="00B87180" w:rsidRDefault="7719C25F" w:rsidP="00B87180">
      <w:pPr>
        <w:keepNext/>
        <w:jc w:val="left"/>
      </w:pPr>
      <w:r>
        <w:rPr>
          <w:noProof/>
        </w:rPr>
        <w:drawing>
          <wp:inline distT="0" distB="0" distL="0" distR="0" wp14:anchorId="033BDAF6" wp14:editId="4CA66955">
            <wp:extent cx="5429250" cy="2782490"/>
            <wp:effectExtent l="0" t="0" r="0" b="0"/>
            <wp:docPr id="1974823369" name="Picture 197482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29250" cy="2782490"/>
                    </a:xfrm>
                    <a:prstGeom prst="rect">
                      <a:avLst/>
                    </a:prstGeom>
                  </pic:spPr>
                </pic:pic>
              </a:graphicData>
            </a:graphic>
          </wp:inline>
        </w:drawing>
      </w:r>
    </w:p>
    <w:p w14:paraId="6F5C719C" w14:textId="78395345" w:rsidR="00432810" w:rsidRDefault="00B87180" w:rsidP="00B87180">
      <w:pPr>
        <w:pStyle w:val="Caption"/>
      </w:pPr>
      <w:bookmarkStart w:id="13" w:name="_Toc92227644"/>
      <w:r>
        <w:t xml:space="preserve">Hình  </w:t>
      </w:r>
      <w:r>
        <w:fldChar w:fldCharType="begin"/>
      </w:r>
      <w:r>
        <w:instrText xml:space="preserve"> SEQ Hình_ \* ARABIC </w:instrText>
      </w:r>
      <w:r>
        <w:fldChar w:fldCharType="separate"/>
      </w:r>
      <w:r>
        <w:rPr>
          <w:noProof/>
        </w:rPr>
        <w:t>3</w:t>
      </w:r>
      <w:r>
        <w:fldChar w:fldCharType="end"/>
      </w:r>
      <w:r>
        <w:t>: Kết quả đào tạo</w:t>
      </w:r>
      <w:bookmarkEnd w:id="13"/>
    </w:p>
    <w:p w14:paraId="01573B41" w14:textId="556BFA38" w:rsidR="00390D9D" w:rsidRDefault="00814161" w:rsidP="2329402D">
      <w:pPr>
        <w:jc w:val="left"/>
      </w:pPr>
      <w:r>
        <w:tab/>
      </w:r>
      <w:r w:rsidR="00970159">
        <w:t xml:space="preserve">Dựa theo kết quả biểu đồ, </w:t>
      </w:r>
      <w:r w:rsidR="00534E98">
        <w:t>các loss có xu hướng giảm</w:t>
      </w:r>
      <w:r w:rsidR="00A84F6E">
        <w:t>, chỉ số mAP có xu hướng t</w:t>
      </w:r>
      <w:r w:rsidR="00BD1F77">
        <w:t>ăng</w:t>
      </w:r>
      <w:r w:rsidR="00A84F6E">
        <w:t xml:space="preserve"> lên. Điều này cho thấy rằng</w:t>
      </w:r>
      <w:r w:rsidR="00BD1F77">
        <w:t xml:space="preserve"> kết quả train đã gần đạt lý tưởng.</w:t>
      </w:r>
    </w:p>
    <w:p w14:paraId="00D651D5" w14:textId="1E192A99" w:rsidR="00B509B2" w:rsidRPr="00B509B2" w:rsidRDefault="00B509B2" w:rsidP="00B87180">
      <w:pPr>
        <w:pStyle w:val="ListParagraph"/>
        <w:numPr>
          <w:ilvl w:val="0"/>
          <w:numId w:val="26"/>
        </w:numPr>
        <w:outlineLvl w:val="1"/>
        <w:rPr>
          <w:b/>
        </w:rPr>
      </w:pPr>
      <w:bookmarkStart w:id="14" w:name="_Toc92227633"/>
      <w:r w:rsidRPr="00B509B2">
        <w:rPr>
          <w:b/>
        </w:rPr>
        <w:t>Phát hiện đối tượng</w:t>
      </w:r>
      <w:bookmarkEnd w:id="14"/>
    </w:p>
    <w:p w14:paraId="4CCCB463" w14:textId="5DC8F11A" w:rsidR="00645EBD" w:rsidRDefault="00814161" w:rsidP="00645EBD">
      <w:r>
        <w:tab/>
      </w:r>
      <w:r w:rsidR="00645EBD">
        <w:t xml:space="preserve">Sau khi hoàn thành </w:t>
      </w:r>
      <w:r w:rsidR="003D437E">
        <w:t>các bước nêu trên, t</w:t>
      </w:r>
      <w:r w:rsidR="004B3000">
        <w:t>iếp theo ta sẽ</w:t>
      </w:r>
      <w:r w:rsidR="008A7CD3">
        <w:t xml:space="preserve"> đến bước </w:t>
      </w:r>
      <w:r w:rsidR="005021E1">
        <w:t>phát hiện đối tượng</w:t>
      </w:r>
      <w:r>
        <w:t>.</w:t>
      </w:r>
    </w:p>
    <w:p w14:paraId="6BA850FB" w14:textId="6EC67DCA" w:rsidR="00DC7E00" w:rsidRDefault="00814161" w:rsidP="00DC7E00">
      <w:r>
        <w:lastRenderedPageBreak/>
        <w:tab/>
        <w:t>Mục tiêu của phát hiện đối tượng là có thể phát hiện và đóng khung các đối tượng cần phát hiện trong luồng video trực tiếp.</w:t>
      </w:r>
      <w:r w:rsidR="00AF0163">
        <w:t xml:space="preserve"> Các tác giả trong [1] đã trình bày chi tiết cách để sử dụng mô hình YOLOv5s đã được đào tạo từ trước từ PyTorch hub và sử dụng để suy luận với 1 hình ảnh. Trong dự án này, chúng em sử dụng ‘yolov5s’ để phát hiện mục tiêu do nó là mô hình nhanh nhất và nhẹ nhất. Tất nhiên nó sẽ hi sinh về độ chính xác so với các mô hình còn lại.</w:t>
      </w:r>
    </w:p>
    <w:p w14:paraId="2A17976F" w14:textId="26A9ABD7" w:rsidR="00AF0163" w:rsidRDefault="00AF0163" w:rsidP="00AF0163">
      <w:pPr>
        <w:keepNext/>
        <w:jc w:val="center"/>
      </w:pPr>
      <w:r>
        <w:rPr>
          <w:noProof/>
        </w:rPr>
        <w:drawing>
          <wp:inline distT="0" distB="0" distL="0" distR="0" wp14:anchorId="32AFECC8" wp14:editId="1F4EE94C">
            <wp:extent cx="3390900" cy="2290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0230" cy="2303089"/>
                    </a:xfrm>
                    <a:prstGeom prst="rect">
                      <a:avLst/>
                    </a:prstGeom>
                  </pic:spPr>
                </pic:pic>
              </a:graphicData>
            </a:graphic>
          </wp:inline>
        </w:drawing>
      </w:r>
    </w:p>
    <w:p w14:paraId="511DF817" w14:textId="007ADB9D" w:rsidR="00AF0163" w:rsidRDefault="00AF0163" w:rsidP="00893B89">
      <w:pPr>
        <w:pStyle w:val="Caption"/>
      </w:pPr>
      <w:bookmarkStart w:id="15" w:name="_Toc92227645"/>
      <w:r>
        <w:t xml:space="preserve">Hình  </w:t>
      </w:r>
      <w:r>
        <w:fldChar w:fldCharType="begin"/>
      </w:r>
      <w:r>
        <w:instrText xml:space="preserve"> SEQ Hình_ \* ARABIC </w:instrText>
      </w:r>
      <w:r>
        <w:fldChar w:fldCharType="separate"/>
      </w:r>
      <w:r w:rsidR="00B87180">
        <w:rPr>
          <w:noProof/>
        </w:rPr>
        <w:t>4</w:t>
      </w:r>
      <w:r>
        <w:fldChar w:fldCharType="end"/>
      </w:r>
      <w:r>
        <w:t>: Mã triển khai suy luận của mô hình</w:t>
      </w:r>
      <w:bookmarkEnd w:id="15"/>
    </w:p>
    <w:p w14:paraId="35C4CE5E" w14:textId="0D63849A" w:rsidR="00AF0163" w:rsidRDefault="00893B89" w:rsidP="00AF0163">
      <w:pPr>
        <w:keepNext/>
      </w:pPr>
      <w:r>
        <w:tab/>
        <w:t>Khi đưa đối tượng (là 1 hình ảnh) qua model, giá trị trả về gồm:</w:t>
      </w:r>
    </w:p>
    <w:p w14:paraId="3DE2C649" w14:textId="67C7776A" w:rsidR="00893B89" w:rsidRDefault="00893B89" w:rsidP="00893B89">
      <w:pPr>
        <w:pStyle w:val="ListParagraph"/>
        <w:keepNext/>
        <w:numPr>
          <w:ilvl w:val="0"/>
          <w:numId w:val="20"/>
        </w:numPr>
      </w:pPr>
      <w:r>
        <w:t>Các giá trị tọa độ của bounding box</w:t>
      </w:r>
    </w:p>
    <w:p w14:paraId="6A3D1338" w14:textId="29DD2CD4" w:rsidR="00893B89" w:rsidRDefault="00893B89" w:rsidP="00893B89">
      <w:pPr>
        <w:pStyle w:val="ListParagraph"/>
        <w:keepNext/>
        <w:numPr>
          <w:ilvl w:val="0"/>
          <w:numId w:val="20"/>
        </w:numPr>
      </w:pPr>
      <w:r>
        <w:t>Tỷ lệ chính xác khi nhận diện của đối tượng</w:t>
      </w:r>
    </w:p>
    <w:p w14:paraId="250D9D1B" w14:textId="6E25F7D9" w:rsidR="00893B89" w:rsidRDefault="00893B89" w:rsidP="00893B89">
      <w:pPr>
        <w:pStyle w:val="ListParagraph"/>
        <w:keepNext/>
        <w:numPr>
          <w:ilvl w:val="0"/>
          <w:numId w:val="20"/>
        </w:numPr>
      </w:pPr>
      <w:r>
        <w:t xml:space="preserve">Lớp của đối tượng </w:t>
      </w:r>
    </w:p>
    <w:p w14:paraId="41A22C7A" w14:textId="78EFA848" w:rsidR="00893B89" w:rsidRDefault="00893B89" w:rsidP="00893B89">
      <w:pPr>
        <w:pStyle w:val="ListParagraph"/>
        <w:keepNext/>
        <w:numPr>
          <w:ilvl w:val="0"/>
          <w:numId w:val="20"/>
        </w:numPr>
      </w:pPr>
      <w:r>
        <w:t>Tên lớp của đối tượng</w:t>
      </w:r>
    </w:p>
    <w:p w14:paraId="1D17CD7E" w14:textId="77777777" w:rsidR="00893B89" w:rsidRDefault="00893B89" w:rsidP="00893B89">
      <w:pPr>
        <w:pStyle w:val="ListParagraph"/>
        <w:keepNext/>
      </w:pPr>
    </w:p>
    <w:p w14:paraId="6EC32D75" w14:textId="2153895A" w:rsidR="00893B89" w:rsidRDefault="00893B89" w:rsidP="00893B89">
      <w:pPr>
        <w:pStyle w:val="ListParagraph"/>
        <w:keepNext/>
        <w:ind w:left="0"/>
      </w:pPr>
      <w:r>
        <w:tab/>
        <w:t xml:space="preserve">Với yêu cầu phát hiện của dự án là nhận dạng trong miền video liên tục cùng với các đầu ra như đã kể trên, phương án giải quyết đơn giản là áp dụng mô hình cho 1 vòng </w:t>
      </w:r>
      <w:r>
        <w:lastRenderedPageBreak/>
        <w:t>lặp vô hạn (giả sử video là liên tục và không dừng). Ta sẽ có kết quả nhận được như hình:</w:t>
      </w:r>
    </w:p>
    <w:p w14:paraId="0C3428BE" w14:textId="77777777" w:rsidR="00893B89" w:rsidRDefault="00893B89" w:rsidP="00893B89">
      <w:pPr>
        <w:pStyle w:val="ListParagraph"/>
        <w:keepNext/>
        <w:ind w:left="0"/>
        <w:jc w:val="center"/>
      </w:pPr>
      <w:r>
        <w:rPr>
          <w:noProof/>
        </w:rPr>
        <w:drawing>
          <wp:inline distT="0" distB="0" distL="0" distR="0" wp14:anchorId="78834F42" wp14:editId="611B0AB0">
            <wp:extent cx="4617720" cy="374957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8574" cy="3758387"/>
                    </a:xfrm>
                    <a:prstGeom prst="rect">
                      <a:avLst/>
                    </a:prstGeom>
                  </pic:spPr>
                </pic:pic>
              </a:graphicData>
            </a:graphic>
          </wp:inline>
        </w:drawing>
      </w:r>
    </w:p>
    <w:p w14:paraId="1CC9104C" w14:textId="1CB96F50" w:rsidR="00893B89" w:rsidRPr="00DC7E00" w:rsidRDefault="00893B89" w:rsidP="00893B89">
      <w:pPr>
        <w:pStyle w:val="Caption"/>
      </w:pPr>
      <w:bookmarkStart w:id="16" w:name="_Toc92227646"/>
      <w:r>
        <w:t xml:space="preserve">Hình  </w:t>
      </w:r>
      <w:r>
        <w:fldChar w:fldCharType="begin"/>
      </w:r>
      <w:r>
        <w:instrText xml:space="preserve"> SEQ Hình_ \* ARABIC </w:instrText>
      </w:r>
      <w:r>
        <w:fldChar w:fldCharType="separate"/>
      </w:r>
      <w:r w:rsidR="00B87180">
        <w:rPr>
          <w:noProof/>
        </w:rPr>
        <w:t>5</w:t>
      </w:r>
      <w:r>
        <w:fldChar w:fldCharType="end"/>
      </w:r>
      <w:r>
        <w:t>: Nhận dạng đối tượng trong luồng video liên tục với mô hình huấn luyện YOLOv5s</w:t>
      </w:r>
      <w:bookmarkEnd w:id="16"/>
    </w:p>
    <w:p w14:paraId="7FCC0AC0" w14:textId="54B1CAED" w:rsidR="3F4C6C1A" w:rsidRDefault="00893B89" w:rsidP="3F4C6C1A">
      <w:pPr>
        <w:rPr>
          <w:rFonts w:eastAsia="Calibri"/>
          <w:szCs w:val="26"/>
        </w:rPr>
      </w:pPr>
      <w:r>
        <w:rPr>
          <w:rFonts w:eastAsia="Calibri"/>
          <w:szCs w:val="26"/>
        </w:rPr>
        <w:tab/>
        <w:t>Do là mô hình đào tạo trước, do đó, độ chính xác của quá trình phát hiện phụ thuộc rất nhiều vào quá trình huấn luyện trước đó. Nếu phải nhận dạng một đối tượng đặc biệt, không có sẵn trong tệp huấn luyện mặc định, khi đó mới nên đào tạo một mô hình mới. Nếu đối tượng cần phát hiện có sẵn trong mô hình đào tạo mặc định của các tác giả trong [1], ta nên dùng luôn thay vì đào tạo một mô hình mới kém chính xác hơn.</w:t>
      </w:r>
    </w:p>
    <w:p w14:paraId="03756803" w14:textId="70A4CDBE" w:rsidR="00197C37" w:rsidRDefault="00893B89" w:rsidP="3F4C6C1A">
      <w:pPr>
        <w:rPr>
          <w:rFonts w:eastAsia="Calibri"/>
          <w:szCs w:val="26"/>
        </w:rPr>
      </w:pPr>
      <w:r>
        <w:rPr>
          <w:rFonts w:eastAsia="Calibri"/>
          <w:szCs w:val="26"/>
        </w:rPr>
        <w:tab/>
        <w:t xml:space="preserve">Lý do, vì khi đào tạo 1 đối tượng mới, bạn nên đào tạo thêm 1 vài đối tượng ở môi trường xung quanh để so sánh. Khi đó, kết quả phát hiện không chỉ có kết quả </w:t>
      </w:r>
      <w:r w:rsidR="00197C37">
        <w:rPr>
          <w:rFonts w:eastAsia="Calibri"/>
          <w:szCs w:val="26"/>
        </w:rPr>
        <w:t xml:space="preserve">phát hiện đối tượng đó mà còn bao gồm kết quả so sánh với đối tượng khác nhưng gần giống về các đặc điểm nhận dạng. Một ví dụ </w:t>
      </w:r>
      <w:proofErr w:type="gramStart"/>
      <w:r w:rsidR="00197C37">
        <w:rPr>
          <w:rFonts w:eastAsia="Calibri"/>
          <w:szCs w:val="26"/>
        </w:rPr>
        <w:t>là  xe</w:t>
      </w:r>
      <w:proofErr w:type="gramEnd"/>
      <w:r w:rsidR="00197C37">
        <w:rPr>
          <w:rFonts w:eastAsia="Calibri"/>
          <w:szCs w:val="26"/>
        </w:rPr>
        <w:t xml:space="preserve"> hơi và xe bán tải, xe cắm trại,…</w:t>
      </w:r>
    </w:p>
    <w:p w14:paraId="7D75F72B" w14:textId="77777777" w:rsidR="00197C37" w:rsidRDefault="00197C37" w:rsidP="3F4C6C1A">
      <w:pPr>
        <w:rPr>
          <w:rFonts w:eastAsia="Calibri"/>
          <w:szCs w:val="26"/>
        </w:rPr>
      </w:pPr>
    </w:p>
    <w:p w14:paraId="2F9D2515" w14:textId="44B5F914" w:rsidR="00F920DD" w:rsidRDefault="00B87180" w:rsidP="00B87180">
      <w:pPr>
        <w:pStyle w:val="Heading1"/>
        <w:numPr>
          <w:ilvl w:val="0"/>
          <w:numId w:val="0"/>
        </w:numPr>
        <w:spacing w:after="240" w:line="276" w:lineRule="auto"/>
      </w:pPr>
      <w:bookmarkStart w:id="17" w:name="_Toc92227634"/>
      <w:r>
        <w:lastRenderedPageBreak/>
        <w:t>CHƯƠNG 2: THEO DÕI PHƯƠNG TIỆN</w:t>
      </w:r>
      <w:bookmarkEnd w:id="17"/>
    </w:p>
    <w:p w14:paraId="740ABAB0" w14:textId="325D04AC" w:rsidR="00660355" w:rsidRDefault="00660355" w:rsidP="00660355">
      <w:r>
        <w:tab/>
        <w:t>Trong phần này, mục tiêu tiếp theo là theo dõi được các đối tượng. Nọi dung sẽ gồm 2 phần chính là: Ý tưởng thực hiện và triển khai.</w:t>
      </w:r>
    </w:p>
    <w:p w14:paraId="33B6B512" w14:textId="77777777" w:rsidR="00660355" w:rsidRPr="00660355" w:rsidRDefault="00660355" w:rsidP="00660355">
      <w:pPr>
        <w:pStyle w:val="ListParagraph"/>
        <w:numPr>
          <w:ilvl w:val="0"/>
          <w:numId w:val="22"/>
        </w:numPr>
        <w:rPr>
          <w:vanish/>
        </w:rPr>
      </w:pPr>
    </w:p>
    <w:p w14:paraId="5001CDE0" w14:textId="77777777" w:rsidR="00660355" w:rsidRPr="00660355" w:rsidRDefault="00660355" w:rsidP="00660355">
      <w:pPr>
        <w:pStyle w:val="ListParagraph"/>
        <w:numPr>
          <w:ilvl w:val="0"/>
          <w:numId w:val="23"/>
        </w:numPr>
        <w:rPr>
          <w:vanish/>
        </w:rPr>
      </w:pPr>
    </w:p>
    <w:p w14:paraId="77E1A049" w14:textId="77777777" w:rsidR="00660355" w:rsidRPr="00660355" w:rsidRDefault="00660355" w:rsidP="00660355">
      <w:pPr>
        <w:pStyle w:val="ListParagraph"/>
        <w:numPr>
          <w:ilvl w:val="0"/>
          <w:numId w:val="23"/>
        </w:numPr>
        <w:rPr>
          <w:vanish/>
        </w:rPr>
      </w:pPr>
    </w:p>
    <w:p w14:paraId="51217E85" w14:textId="2529B322" w:rsidR="00660355" w:rsidRPr="00CC797E" w:rsidRDefault="00660355" w:rsidP="00B509B2">
      <w:pPr>
        <w:pStyle w:val="ListParagraph"/>
        <w:numPr>
          <w:ilvl w:val="1"/>
          <w:numId w:val="23"/>
        </w:numPr>
        <w:outlineLvl w:val="1"/>
        <w:rPr>
          <w:b/>
        </w:rPr>
      </w:pPr>
      <w:bookmarkStart w:id="18" w:name="_Toc92227635"/>
      <w:r w:rsidRPr="00CC797E">
        <w:rPr>
          <w:b/>
        </w:rPr>
        <w:t>Ý tưởng thực hiện</w:t>
      </w:r>
      <w:bookmarkEnd w:id="18"/>
    </w:p>
    <w:p w14:paraId="4BC9EBC7" w14:textId="4AD7DC3A" w:rsidR="00660355" w:rsidRDefault="00660355" w:rsidP="00660355">
      <w:pPr>
        <w:pStyle w:val="ListParagraph"/>
        <w:ind w:left="0"/>
      </w:pPr>
      <w:r>
        <w:tab/>
        <w:t>Với yêu cầu theo dõi các phương tiện di chuyển trên đường, nhiệm vụ cần hoàn thành là gán 1 id duy nhất cho từng phương tiện và id đó sẽ đại diện cho phương tiện đó.</w:t>
      </w:r>
    </w:p>
    <w:p w14:paraId="6A09AE0F" w14:textId="6EB345B0" w:rsidR="00660355" w:rsidRDefault="00660355" w:rsidP="00660355">
      <w:pPr>
        <w:pStyle w:val="ListParagraph"/>
        <w:ind w:left="0"/>
      </w:pPr>
      <w:r>
        <w:tab/>
      </w:r>
      <w:r w:rsidR="008920FB">
        <w:t>Với đặc thù là các phương tiện sẽ di chuyển một quảng đường nhất định trong khoảng thời gian giữa các khung hình và khoảng cách này chính là mấu chốt để xác định xem xe số 1 của khung hình trước là xe nào trong khung hình sau để gán nhãn. Và vì vậy, chúng ta cần xác định điều này.</w:t>
      </w:r>
    </w:p>
    <w:p w14:paraId="43A54DD0" w14:textId="77777777" w:rsidR="008920FB" w:rsidRDefault="008920FB" w:rsidP="008920FB">
      <w:pPr>
        <w:pStyle w:val="ListParagraph"/>
        <w:keepNext/>
        <w:ind w:left="0"/>
      </w:pPr>
      <w:r>
        <w:tab/>
      </w:r>
      <w:r>
        <w:rPr>
          <w:noProof/>
        </w:rPr>
        <w:drawing>
          <wp:inline distT="0" distB="0" distL="0" distR="0" wp14:anchorId="3EE7ACE2" wp14:editId="763BB3AE">
            <wp:extent cx="4617720" cy="23513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3712" cy="2364611"/>
                    </a:xfrm>
                    <a:prstGeom prst="rect">
                      <a:avLst/>
                    </a:prstGeom>
                  </pic:spPr>
                </pic:pic>
              </a:graphicData>
            </a:graphic>
          </wp:inline>
        </w:drawing>
      </w:r>
    </w:p>
    <w:p w14:paraId="6E85581C" w14:textId="2FC35E2F" w:rsidR="008920FB" w:rsidRDefault="008920FB" w:rsidP="008920FB">
      <w:pPr>
        <w:pStyle w:val="Caption"/>
      </w:pPr>
      <w:bookmarkStart w:id="19" w:name="_Toc92227647"/>
      <w:r>
        <w:t xml:space="preserve">Hình  </w:t>
      </w:r>
      <w:r>
        <w:fldChar w:fldCharType="begin"/>
      </w:r>
      <w:r>
        <w:instrText xml:space="preserve"> SEQ Hình_ \* ARABIC </w:instrText>
      </w:r>
      <w:r>
        <w:fldChar w:fldCharType="separate"/>
      </w:r>
      <w:r w:rsidR="00B87180">
        <w:rPr>
          <w:noProof/>
        </w:rPr>
        <w:t>6</w:t>
      </w:r>
      <w:r>
        <w:fldChar w:fldCharType="end"/>
      </w:r>
      <w:r>
        <w:t>: Ý tưởng triển khai theo dõi</w:t>
      </w:r>
      <w:bookmarkEnd w:id="19"/>
    </w:p>
    <w:p w14:paraId="37B91EDC" w14:textId="2B76B8F5" w:rsidR="008920FB" w:rsidRDefault="008920FB" w:rsidP="008920FB">
      <w:r>
        <w:tab/>
        <w:t xml:space="preserve">Trong hình trên, ta có thể thấy ý tưởng triển khai 1 tracking với 2 đối tượng </w:t>
      </w:r>
      <w:r w:rsidR="00CC797E">
        <w:t>có</w:t>
      </w:r>
      <w:r>
        <w:t xml:space="preserve"> bounding box như hình.</w:t>
      </w:r>
    </w:p>
    <w:p w14:paraId="48C27DCC" w14:textId="63620705" w:rsidR="008920FB" w:rsidRDefault="008920FB" w:rsidP="008920FB">
      <w:r>
        <w:tab/>
      </w:r>
      <w:r w:rsidR="00CC797E">
        <w:t xml:space="preserve">Việc đầu tiên là điểm xét, chúng ta có thể lựa chọn điểm tâm hoặc bất cứ điểm nào </w:t>
      </w:r>
      <w:proofErr w:type="gramStart"/>
      <w:r w:rsidR="00CC797E">
        <w:t>( ví</w:t>
      </w:r>
      <w:proofErr w:type="gramEnd"/>
      <w:r w:rsidR="00CC797E">
        <w:t xml:space="preserve"> dụ như 4 điểm góc) để làm căn cứ. Có thể thấy, tại thời điểm quá khứ, 2 xe có các điểm tâm 1 và 2. Ta có thể lưu nó vào mảng để thuận tiện cho việc sử lý. Tiếp theo, tại thời điểm hiện tại, 2 xe có các tọa độ điểm tâm là 1’ và 2’. Và có thể dễ dàng thấy rằng, khoảng cách giữa các điểm tâm hiện tại và quá khứ sẽ chứng minh xem xe nào là xe 1 và xe nào là xe 2.</w:t>
      </w:r>
    </w:p>
    <w:p w14:paraId="42B44806" w14:textId="500B61A5" w:rsidR="00CC797E" w:rsidRPr="008920FB" w:rsidRDefault="00CC797E" w:rsidP="008920FB">
      <w:r>
        <w:lastRenderedPageBreak/>
        <w:tab/>
        <w:t>Việc tiếp theo đơn giản chỉ là tạo ra 1 list danh sách các xe có nội dung là ID và tọa độ điểm trung tâm của xe ứng với từng ID đó.</w:t>
      </w:r>
    </w:p>
    <w:p w14:paraId="39B556EB" w14:textId="19F879A1" w:rsidR="00660355" w:rsidRPr="00CC797E" w:rsidRDefault="00660355" w:rsidP="00B509B2">
      <w:pPr>
        <w:pStyle w:val="ListParagraph"/>
        <w:numPr>
          <w:ilvl w:val="1"/>
          <w:numId w:val="23"/>
        </w:numPr>
        <w:outlineLvl w:val="1"/>
        <w:rPr>
          <w:b/>
        </w:rPr>
      </w:pPr>
      <w:bookmarkStart w:id="20" w:name="_Toc92227636"/>
      <w:r w:rsidRPr="00CC797E">
        <w:rPr>
          <w:b/>
        </w:rPr>
        <w:t>Triển khai thử nghiệm</w:t>
      </w:r>
      <w:bookmarkEnd w:id="20"/>
    </w:p>
    <w:p w14:paraId="6C5ECCDC" w14:textId="13AC1E1D" w:rsidR="00660355" w:rsidRDefault="00CC797E" w:rsidP="00660355">
      <w:pPr>
        <w:pStyle w:val="ListParagraph"/>
        <w:ind w:left="0"/>
      </w:pPr>
      <w:r>
        <w:tab/>
        <w:t>Trong phần code phát hiện với mô hình huấn luyện trước YOLOv5, ta có kết quả đầu ra là gồm các tọa độ của bounding box, tỷ lệ cùng class. Từ đó, ta dễ dàng xác định được các tọa độ trung tâm của đối tượng.</w:t>
      </w:r>
    </w:p>
    <w:p w14:paraId="15228602" w14:textId="77777777" w:rsidR="00CC797E" w:rsidRDefault="00CC797E" w:rsidP="00CC797E">
      <w:pPr>
        <w:pStyle w:val="ListParagraph"/>
        <w:keepNext/>
        <w:ind w:left="0"/>
        <w:jc w:val="center"/>
      </w:pPr>
      <w:r>
        <w:rPr>
          <w:noProof/>
        </w:rPr>
        <w:drawing>
          <wp:inline distT="0" distB="0" distL="0" distR="0" wp14:anchorId="096F137A" wp14:editId="66C70DFC">
            <wp:extent cx="4297680" cy="3485438"/>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2369" cy="3489241"/>
                    </a:xfrm>
                    <a:prstGeom prst="rect">
                      <a:avLst/>
                    </a:prstGeom>
                  </pic:spPr>
                </pic:pic>
              </a:graphicData>
            </a:graphic>
          </wp:inline>
        </w:drawing>
      </w:r>
    </w:p>
    <w:p w14:paraId="4D0C0C9C" w14:textId="3FC4116C" w:rsidR="00CC797E" w:rsidRDefault="00CC797E" w:rsidP="00CC797E">
      <w:pPr>
        <w:pStyle w:val="Caption"/>
      </w:pPr>
      <w:bookmarkStart w:id="21" w:name="_Toc92227648"/>
      <w:r>
        <w:t xml:space="preserve">Hình  </w:t>
      </w:r>
      <w:r>
        <w:fldChar w:fldCharType="begin"/>
      </w:r>
      <w:r>
        <w:instrText xml:space="preserve"> SEQ Hình_ \* ARABIC </w:instrText>
      </w:r>
      <w:r>
        <w:fldChar w:fldCharType="separate"/>
      </w:r>
      <w:r w:rsidR="00B87180">
        <w:rPr>
          <w:noProof/>
        </w:rPr>
        <w:t>7</w:t>
      </w:r>
      <w:r>
        <w:fldChar w:fldCharType="end"/>
      </w:r>
      <w:r>
        <w:t>: Xác định tọa độ tâm điểm</w:t>
      </w:r>
      <w:bookmarkEnd w:id="21"/>
    </w:p>
    <w:p w14:paraId="4FDCEFD5" w14:textId="164B53FD" w:rsidR="00CC797E" w:rsidRDefault="00CC797E" w:rsidP="00CC797E">
      <w:r>
        <w:tab/>
        <w:t>Sau khi đã xác định được tọa độ điểm tâm, điều tiếp theo cần thực hiện là lưu các giá trị phù hợp vào các mảng lưu trữ các giá trị này.</w:t>
      </w:r>
      <w:r w:rsidR="00752D42">
        <w:t xml:space="preserve"> Giả sử ta lấy các giá trị tâm tại thời điểm hiện tại lưu vào mảng center_point_cur và các giá trị tâm trước đó 1 khung hình lưu vào mảng center_point_pre. Ta sẽ có kết quả như hình dưới:</w:t>
      </w:r>
    </w:p>
    <w:p w14:paraId="21230330" w14:textId="77777777" w:rsidR="00CC797E" w:rsidRDefault="00CC797E" w:rsidP="00CC797E">
      <w:pPr>
        <w:keepNext/>
        <w:jc w:val="center"/>
      </w:pPr>
      <w:r>
        <w:rPr>
          <w:noProof/>
        </w:rPr>
        <w:lastRenderedPageBreak/>
        <w:drawing>
          <wp:inline distT="0" distB="0" distL="0" distR="0" wp14:anchorId="0471DF33" wp14:editId="5C987EF0">
            <wp:extent cx="3985260" cy="306595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1794" cy="3078676"/>
                    </a:xfrm>
                    <a:prstGeom prst="rect">
                      <a:avLst/>
                    </a:prstGeom>
                  </pic:spPr>
                </pic:pic>
              </a:graphicData>
            </a:graphic>
          </wp:inline>
        </w:drawing>
      </w:r>
    </w:p>
    <w:p w14:paraId="5610BB59" w14:textId="69D94894" w:rsidR="00CC797E" w:rsidRDefault="00CC797E" w:rsidP="00CC797E">
      <w:pPr>
        <w:pStyle w:val="Caption"/>
      </w:pPr>
      <w:bookmarkStart w:id="22" w:name="_Toc92227649"/>
      <w:r>
        <w:t xml:space="preserve">Hình  </w:t>
      </w:r>
      <w:r>
        <w:fldChar w:fldCharType="begin"/>
      </w:r>
      <w:r>
        <w:instrText xml:space="preserve"> SEQ Hình_ \* ARABIC </w:instrText>
      </w:r>
      <w:r>
        <w:fldChar w:fldCharType="separate"/>
      </w:r>
      <w:r w:rsidR="00B87180">
        <w:rPr>
          <w:noProof/>
        </w:rPr>
        <w:t>8</w:t>
      </w:r>
      <w:r>
        <w:fldChar w:fldCharType="end"/>
      </w:r>
      <w:r>
        <w:t>: Kết quả thu được</w:t>
      </w:r>
      <w:bookmarkEnd w:id="22"/>
    </w:p>
    <w:p w14:paraId="045E4945" w14:textId="54026939" w:rsidR="00CC797E" w:rsidRDefault="00752D42" w:rsidP="00CC797E">
      <w:r>
        <w:tab/>
        <w:t>Khi đã có các giá trị tại tâm, bước tiếp theo, ta cần tính toán khoảng cách giữa các điểm trung tâm ở hiện tại và quá khứ. Sau đó, ta sẽ gán id cho các phương tiện. Ta cần 1 danh sách để lưu trữ điều này. Khi thực hiện thành công, kết quả thu được sẽ như sau:</w:t>
      </w:r>
    </w:p>
    <w:p w14:paraId="7A3D94A6" w14:textId="77777777" w:rsidR="00752D42" w:rsidRDefault="00752D42" w:rsidP="00752D42">
      <w:pPr>
        <w:keepNext/>
      </w:pPr>
      <w:r>
        <w:rPr>
          <w:noProof/>
        </w:rPr>
        <w:drawing>
          <wp:inline distT="0" distB="0" distL="0" distR="0" wp14:anchorId="70728FD8" wp14:editId="5FF57D74">
            <wp:extent cx="5758815" cy="450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815" cy="450850"/>
                    </a:xfrm>
                    <a:prstGeom prst="rect">
                      <a:avLst/>
                    </a:prstGeom>
                  </pic:spPr>
                </pic:pic>
              </a:graphicData>
            </a:graphic>
          </wp:inline>
        </w:drawing>
      </w:r>
    </w:p>
    <w:p w14:paraId="7B8BA378" w14:textId="25E46964" w:rsidR="00752D42" w:rsidRDefault="00752D42" w:rsidP="00752D42">
      <w:pPr>
        <w:pStyle w:val="Caption"/>
      </w:pPr>
      <w:bookmarkStart w:id="23" w:name="_Toc92227650"/>
      <w:r>
        <w:t xml:space="preserve">Hình  </w:t>
      </w:r>
      <w:r>
        <w:fldChar w:fldCharType="begin"/>
      </w:r>
      <w:r>
        <w:instrText xml:space="preserve"> SEQ Hình_ \* ARABIC </w:instrText>
      </w:r>
      <w:r>
        <w:fldChar w:fldCharType="separate"/>
      </w:r>
      <w:r w:rsidR="00B87180">
        <w:rPr>
          <w:noProof/>
        </w:rPr>
        <w:t>9</w:t>
      </w:r>
      <w:r>
        <w:fldChar w:fldCharType="end"/>
      </w:r>
      <w:r>
        <w:t>: Tracking list thu được</w:t>
      </w:r>
      <w:bookmarkEnd w:id="23"/>
    </w:p>
    <w:p w14:paraId="22E1D293" w14:textId="77777777" w:rsidR="00B502B3" w:rsidRDefault="00752D42" w:rsidP="00B502B3">
      <w:pPr>
        <w:keepNext/>
      </w:pPr>
      <w:r>
        <w:tab/>
      </w:r>
      <w:r w:rsidR="00B502B3">
        <w:rPr>
          <w:noProof/>
        </w:rPr>
        <w:drawing>
          <wp:inline distT="0" distB="0" distL="0" distR="0" wp14:anchorId="505EBA57" wp14:editId="19FE92C1">
            <wp:extent cx="5758815"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815" cy="2328545"/>
                    </a:xfrm>
                    <a:prstGeom prst="rect">
                      <a:avLst/>
                    </a:prstGeom>
                  </pic:spPr>
                </pic:pic>
              </a:graphicData>
            </a:graphic>
          </wp:inline>
        </w:drawing>
      </w:r>
    </w:p>
    <w:p w14:paraId="3870F512" w14:textId="13E5ABFA" w:rsidR="00752D42" w:rsidRPr="00752D42" w:rsidRDefault="00B502B3" w:rsidP="00B502B3">
      <w:pPr>
        <w:pStyle w:val="Caption"/>
      </w:pPr>
      <w:bookmarkStart w:id="24" w:name="_Toc92227651"/>
      <w:r>
        <w:t xml:space="preserve">Hình  </w:t>
      </w:r>
      <w:r>
        <w:fldChar w:fldCharType="begin"/>
      </w:r>
      <w:r>
        <w:instrText xml:space="preserve"> SEQ Hình_ \* ARABIC </w:instrText>
      </w:r>
      <w:r>
        <w:fldChar w:fldCharType="separate"/>
      </w:r>
      <w:r w:rsidR="00B87180">
        <w:rPr>
          <w:noProof/>
        </w:rPr>
        <w:t>10</w:t>
      </w:r>
      <w:r>
        <w:fldChar w:fldCharType="end"/>
      </w:r>
      <w:r>
        <w:t>: Kết quả tracking tại 2 thời điểm khác nhau</w:t>
      </w:r>
      <w:bookmarkEnd w:id="24"/>
    </w:p>
    <w:p w14:paraId="52250F24" w14:textId="59925008" w:rsidR="7ACBF656" w:rsidRDefault="00B87180" w:rsidP="00B87180">
      <w:pPr>
        <w:pStyle w:val="Heading1"/>
        <w:numPr>
          <w:ilvl w:val="0"/>
          <w:numId w:val="0"/>
        </w:numPr>
        <w:spacing w:after="240" w:line="276" w:lineRule="auto"/>
        <w:rPr>
          <w:rFonts w:eastAsia="Times New Roman" w:cs="Times New Roman"/>
        </w:rPr>
      </w:pPr>
      <w:bookmarkStart w:id="25" w:name="_Toc92227637"/>
      <w:bookmarkEnd w:id="3"/>
      <w:r>
        <w:rPr>
          <w:rFonts w:eastAsia="Times New Roman" w:cs="Times New Roman"/>
        </w:rPr>
        <w:lastRenderedPageBreak/>
        <w:t xml:space="preserve">CHƯƠNG 3: </w:t>
      </w:r>
      <w:r w:rsidRPr="305EFBB2">
        <w:rPr>
          <w:rFonts w:eastAsia="Times New Roman" w:cs="Times New Roman"/>
        </w:rPr>
        <w:t>XÁC ĐỊNH VẬN TỐC PHƯƠNG TIỆN</w:t>
      </w:r>
      <w:bookmarkEnd w:id="25"/>
    </w:p>
    <w:p w14:paraId="33C49711" w14:textId="2B58E6A6" w:rsidR="39B2CCFE" w:rsidRDefault="00B502B3" w:rsidP="39B2CCFE">
      <w:pPr>
        <w:rPr>
          <w:rFonts w:eastAsia="Calibri"/>
          <w:szCs w:val="26"/>
        </w:rPr>
      </w:pPr>
      <w:r>
        <w:rPr>
          <w:rFonts w:eastAsia="Calibri"/>
          <w:szCs w:val="26"/>
        </w:rPr>
        <w:tab/>
        <w:t>Sau khi đã theo dõi và đánh dấu được các đối tượng, việc tiếp theo cần thực hiện là xác định vận tốc của đối tượng. Các bước cần thực hiện sẽ tương tự phần trên với 2 bước: lên ý tưởng và triển khai thử nghiệm.</w:t>
      </w:r>
    </w:p>
    <w:p w14:paraId="4CC2DE61" w14:textId="77777777" w:rsidR="00B502B3" w:rsidRPr="00B502B3" w:rsidRDefault="00B502B3" w:rsidP="00B502B3">
      <w:pPr>
        <w:pStyle w:val="ListParagraph"/>
        <w:numPr>
          <w:ilvl w:val="0"/>
          <w:numId w:val="23"/>
        </w:numPr>
        <w:rPr>
          <w:rFonts w:eastAsia="Calibri"/>
          <w:vanish/>
          <w:szCs w:val="26"/>
        </w:rPr>
      </w:pPr>
    </w:p>
    <w:p w14:paraId="45804C1D" w14:textId="71A8D6EA" w:rsidR="00B502B3" w:rsidRPr="00B87180" w:rsidRDefault="00B502B3" w:rsidP="00B87180">
      <w:pPr>
        <w:pStyle w:val="ListParagraph"/>
        <w:numPr>
          <w:ilvl w:val="1"/>
          <w:numId w:val="23"/>
        </w:numPr>
        <w:outlineLvl w:val="1"/>
        <w:rPr>
          <w:rFonts w:eastAsia="Calibri"/>
          <w:b/>
          <w:szCs w:val="26"/>
        </w:rPr>
      </w:pPr>
      <w:bookmarkStart w:id="26" w:name="_Toc92227638"/>
      <w:r w:rsidRPr="00B87180">
        <w:rPr>
          <w:rFonts w:eastAsia="Calibri"/>
          <w:b/>
          <w:szCs w:val="26"/>
        </w:rPr>
        <w:t>Lên ý tưởng</w:t>
      </w:r>
      <w:bookmarkEnd w:id="26"/>
    </w:p>
    <w:p w14:paraId="7549D341" w14:textId="027EAE20" w:rsidR="00B502B3" w:rsidRDefault="00B502B3" w:rsidP="00B502B3">
      <w:pPr>
        <w:pStyle w:val="ListParagraph"/>
        <w:ind w:left="0"/>
        <w:rPr>
          <w:rFonts w:eastAsia="Calibri"/>
          <w:szCs w:val="26"/>
        </w:rPr>
      </w:pPr>
      <w:r>
        <w:rPr>
          <w:rFonts w:eastAsia="Calibri"/>
          <w:szCs w:val="26"/>
        </w:rPr>
        <w:tab/>
        <w:t>Xuất phát từ công thức cơ bản là: v = S/t với S là quảng đường đi được trong 1 khoảng thời gian t. Nhiệm vụ cần hoàn thành là xác định quảng đường và thời gian.</w:t>
      </w:r>
    </w:p>
    <w:p w14:paraId="7E51B241" w14:textId="72D33E1B" w:rsidR="00B502B3" w:rsidRDefault="00B502B3" w:rsidP="00B502B3">
      <w:pPr>
        <w:pStyle w:val="ListParagraph"/>
        <w:ind w:left="0"/>
        <w:rPr>
          <w:rFonts w:eastAsia="Calibri"/>
          <w:szCs w:val="26"/>
        </w:rPr>
      </w:pPr>
      <w:r>
        <w:rPr>
          <w:rFonts w:eastAsia="Calibri"/>
          <w:szCs w:val="26"/>
        </w:rPr>
        <w:tab/>
        <w:t>Cụ thể trong bài toán này, ta hoàn toàn có thể cố định 1 quãng đường S cho trước với tất cả các phương tiện di chuyển.</w:t>
      </w:r>
    </w:p>
    <w:p w14:paraId="2D0277DD" w14:textId="1A0E8A02" w:rsidR="006B4DC0" w:rsidRDefault="006B4DC0" w:rsidP="00B502B3">
      <w:pPr>
        <w:pStyle w:val="ListParagraph"/>
        <w:ind w:left="0"/>
        <w:rPr>
          <w:rFonts w:eastAsia="Calibri"/>
          <w:szCs w:val="26"/>
        </w:rPr>
      </w:pPr>
      <w:r>
        <w:rPr>
          <w:rFonts w:eastAsia="Calibri"/>
          <w:szCs w:val="26"/>
        </w:rPr>
        <w:tab/>
        <w:t>Sau khi đã có được quãng đường, vấn đề tiếp theo là xác định thời gian t. Ta có thể có 1 ý tưởng đơn giản như sau:</w:t>
      </w:r>
    </w:p>
    <w:p w14:paraId="5A4EE39D" w14:textId="77777777" w:rsidR="006B4DC0" w:rsidRDefault="006B4DC0" w:rsidP="006B4DC0">
      <w:pPr>
        <w:pStyle w:val="ListParagraph"/>
        <w:keepNext/>
        <w:ind w:left="0"/>
        <w:jc w:val="center"/>
      </w:pPr>
      <w:r>
        <w:rPr>
          <w:noProof/>
        </w:rPr>
        <w:drawing>
          <wp:inline distT="0" distB="0" distL="0" distR="0" wp14:anchorId="29DD1AA6" wp14:editId="1496DD0B">
            <wp:extent cx="4556760" cy="325741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7588" cy="3265153"/>
                    </a:xfrm>
                    <a:prstGeom prst="rect">
                      <a:avLst/>
                    </a:prstGeom>
                  </pic:spPr>
                </pic:pic>
              </a:graphicData>
            </a:graphic>
          </wp:inline>
        </w:drawing>
      </w:r>
    </w:p>
    <w:p w14:paraId="3AD134DC" w14:textId="6AE67FDF" w:rsidR="006B4DC0" w:rsidRDefault="006B4DC0" w:rsidP="006B4DC0">
      <w:pPr>
        <w:pStyle w:val="Caption"/>
      </w:pPr>
      <w:bookmarkStart w:id="27" w:name="_Toc92227652"/>
      <w:r>
        <w:t xml:space="preserve">Hình  </w:t>
      </w:r>
      <w:r>
        <w:fldChar w:fldCharType="begin"/>
      </w:r>
      <w:r>
        <w:instrText xml:space="preserve"> SEQ Hình_ \* ARABIC </w:instrText>
      </w:r>
      <w:r>
        <w:fldChar w:fldCharType="separate"/>
      </w:r>
      <w:r w:rsidR="00B87180">
        <w:rPr>
          <w:noProof/>
        </w:rPr>
        <w:t>11</w:t>
      </w:r>
      <w:r>
        <w:fldChar w:fldCharType="end"/>
      </w:r>
      <w:r>
        <w:t>: Ý tưởng thực hiện</w:t>
      </w:r>
      <w:bookmarkEnd w:id="27"/>
    </w:p>
    <w:p w14:paraId="3B516A11" w14:textId="09620E68" w:rsidR="006B4DC0" w:rsidRDefault="006B4DC0" w:rsidP="006B4DC0">
      <w:r>
        <w:tab/>
        <w:t>Qua hình vẽ mô tả trên, ta có thể sử dụng lại tracking_list đã có từ phần trước để xác định xem thời điểm xe bắt đầu quãng đường và thời điểm xe kết thúc quãng đường.</w:t>
      </w:r>
    </w:p>
    <w:p w14:paraId="11CF5585" w14:textId="5A6DA4B7" w:rsidR="006B4DC0" w:rsidRDefault="006B4DC0" w:rsidP="006B4DC0">
      <w:r>
        <w:t>Từ đó, dễ dàng xác định thời gian xe đi hết quãng đường S cho trước.</w:t>
      </w:r>
    </w:p>
    <w:p w14:paraId="3B54E2A3" w14:textId="77777777" w:rsidR="009D5DAF" w:rsidRPr="006B4DC0" w:rsidRDefault="009D5DAF" w:rsidP="006B4DC0"/>
    <w:p w14:paraId="6798467C" w14:textId="50AB0947" w:rsidR="00B502B3" w:rsidRPr="00B87180" w:rsidRDefault="00B502B3" w:rsidP="00B509B2">
      <w:pPr>
        <w:pStyle w:val="ListParagraph"/>
        <w:numPr>
          <w:ilvl w:val="1"/>
          <w:numId w:val="23"/>
        </w:numPr>
        <w:outlineLvl w:val="1"/>
        <w:rPr>
          <w:rFonts w:eastAsia="Calibri"/>
          <w:b/>
          <w:szCs w:val="26"/>
        </w:rPr>
      </w:pPr>
      <w:bookmarkStart w:id="28" w:name="_Toc92227639"/>
      <w:r w:rsidRPr="00B87180">
        <w:rPr>
          <w:rFonts w:eastAsia="Calibri"/>
          <w:b/>
          <w:szCs w:val="26"/>
        </w:rPr>
        <w:lastRenderedPageBreak/>
        <w:t>Triển khai thử nghiệm</w:t>
      </w:r>
      <w:bookmarkEnd w:id="28"/>
    </w:p>
    <w:p w14:paraId="635BEC73" w14:textId="6FC36004" w:rsidR="00B72F4C" w:rsidRDefault="009D5DAF" w:rsidP="00B72F4C">
      <w:r>
        <w:tab/>
        <w:t>Đầu tiên, cần xác định quảng đường S cho trước. Công việc này khá đơn giản, Chỉ cần vẽ 2 đường thẳng căng ngang tượng trưng cho điểm đầu và điểm cuối của con đường. Trong phần này, chúng ta nên chọn khu vực có độ tin tưởng cao vì nó sẽ góp phần làm tăng độ chính xác. Và hình dưới đây là kết quả thu được:</w:t>
      </w:r>
    </w:p>
    <w:p w14:paraId="4A74B048" w14:textId="77777777" w:rsidR="009D5DAF" w:rsidRDefault="009D5DAF" w:rsidP="009D5DAF">
      <w:pPr>
        <w:keepNext/>
        <w:ind w:left="720"/>
      </w:pPr>
      <w:r>
        <w:rPr>
          <w:noProof/>
        </w:rPr>
        <w:drawing>
          <wp:inline distT="0" distB="0" distL="0" distR="0" wp14:anchorId="5FC32B24" wp14:editId="02D16F7F">
            <wp:extent cx="4251960" cy="3431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9595" cy="3438112"/>
                    </a:xfrm>
                    <a:prstGeom prst="rect">
                      <a:avLst/>
                    </a:prstGeom>
                  </pic:spPr>
                </pic:pic>
              </a:graphicData>
            </a:graphic>
          </wp:inline>
        </w:drawing>
      </w:r>
    </w:p>
    <w:p w14:paraId="35476E91" w14:textId="2BF3A20F" w:rsidR="009D5DAF" w:rsidRDefault="009D5DAF" w:rsidP="009D5DAF">
      <w:pPr>
        <w:pStyle w:val="Caption"/>
      </w:pPr>
      <w:bookmarkStart w:id="29" w:name="_Toc92227653"/>
      <w:r>
        <w:t xml:space="preserve">Hình  </w:t>
      </w:r>
      <w:r>
        <w:fldChar w:fldCharType="begin"/>
      </w:r>
      <w:r>
        <w:instrText xml:space="preserve"> SEQ Hình_ \* ARABIC </w:instrText>
      </w:r>
      <w:r>
        <w:fldChar w:fldCharType="separate"/>
      </w:r>
      <w:r w:rsidR="00B87180">
        <w:rPr>
          <w:noProof/>
        </w:rPr>
        <w:t>12</w:t>
      </w:r>
      <w:r>
        <w:fldChar w:fldCharType="end"/>
      </w:r>
      <w:r>
        <w:t>: Xác định quãng đường S</w:t>
      </w:r>
      <w:bookmarkEnd w:id="29"/>
    </w:p>
    <w:p w14:paraId="0478A884" w14:textId="3AA1217B" w:rsidR="009D5DAF" w:rsidRDefault="009D5DAF" w:rsidP="009D5DAF">
      <w:r>
        <w:tab/>
        <w:t>Tiếp theo là nhiệm vụ xác định thời gian t để phương tiện đi hết quãng đường trên. Để làm điều này, ta cần xác định thời gian lúc xe tới điểm đầu và thời gian xe tới điểm cuối và lưu nó vào 1 danh sách. Công việc này theo 1 khía cạnh nào đó khá giống với việc tracking. Vì vậy, tương tự như khi xử lý với tracking, ta sẽ có kết quả sau:</w:t>
      </w:r>
    </w:p>
    <w:p w14:paraId="34204BFF" w14:textId="77777777" w:rsidR="009D5DAF" w:rsidRDefault="009D5DAF" w:rsidP="009D5DAF">
      <w:pPr>
        <w:keepNext/>
      </w:pPr>
      <w:r>
        <w:rPr>
          <w:noProof/>
        </w:rPr>
        <w:drawing>
          <wp:inline distT="0" distB="0" distL="0" distR="0" wp14:anchorId="325B585F" wp14:editId="3043C6DC">
            <wp:extent cx="5758815" cy="10960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1096010"/>
                    </a:xfrm>
                    <a:prstGeom prst="rect">
                      <a:avLst/>
                    </a:prstGeom>
                  </pic:spPr>
                </pic:pic>
              </a:graphicData>
            </a:graphic>
          </wp:inline>
        </w:drawing>
      </w:r>
    </w:p>
    <w:p w14:paraId="1C599F53" w14:textId="7E72024A" w:rsidR="009D5DAF" w:rsidRDefault="009D5DAF" w:rsidP="009D5DAF">
      <w:pPr>
        <w:pStyle w:val="Caption"/>
      </w:pPr>
      <w:bookmarkStart w:id="30" w:name="_Toc92227654"/>
      <w:r>
        <w:t xml:space="preserve">Hình  </w:t>
      </w:r>
      <w:r>
        <w:fldChar w:fldCharType="begin"/>
      </w:r>
      <w:r>
        <w:instrText xml:space="preserve"> SEQ Hình_ \* ARABIC </w:instrText>
      </w:r>
      <w:r>
        <w:fldChar w:fldCharType="separate"/>
      </w:r>
      <w:r w:rsidR="00B87180">
        <w:rPr>
          <w:noProof/>
        </w:rPr>
        <w:t>13</w:t>
      </w:r>
      <w:r>
        <w:fldChar w:fldCharType="end"/>
      </w:r>
      <w:r>
        <w:t>: Các mảng lưu trữ thời gian</w:t>
      </w:r>
      <w:bookmarkEnd w:id="30"/>
    </w:p>
    <w:p w14:paraId="6B21C376" w14:textId="177F65BB" w:rsidR="009D5DAF" w:rsidRPr="009D5DAF" w:rsidRDefault="009D5DAF" w:rsidP="009D5DAF">
      <w:r>
        <w:lastRenderedPageBreak/>
        <w:tab/>
        <w:t>Có thể thấy rằng, các xe 3,6,0,4 đã đi qua điểm xuất phát và thời gian chũng đi qua đã được lưu lại vào mảng thời gian xuất phát (tất nhiên là giá trị trong quá khứ). Và ngay tại lúc này, chỉ có xe 3 và xe 6 là đã đi qua điểm cuối của đoạn đường S</w:t>
      </w:r>
      <w:r w:rsidR="008E5FFB">
        <w:t xml:space="preserve"> và chúng mất lần lượt là 9.5s và 11.28s cho 2 xe. Các xe 0 và 4 vẫn còn trong hành trình nên chưa có giá trị thời gian t cho chúng.</w:t>
      </w:r>
    </w:p>
    <w:p w14:paraId="2DA21011" w14:textId="36B58396" w:rsidR="009D5DAF" w:rsidRDefault="008E5FFB" w:rsidP="009D5DAF">
      <w:r>
        <w:tab/>
        <w:t>Và sau khi đã có giá trị S và t, việc còn lại chỉ là duyệt danh sách lưu trữ giá trị thời gian, áp dụng công thức tính vận tốc và in ra màn hình kết quả tính toán được. Nếu không có bất kỳ lỗi gì, kết quả sẽ tương tự như hình dưới:</w:t>
      </w:r>
    </w:p>
    <w:p w14:paraId="7E806AF7" w14:textId="77777777" w:rsidR="008E5FFB" w:rsidRDefault="009D5DAF" w:rsidP="008E5FFB">
      <w:pPr>
        <w:keepNext/>
        <w:jc w:val="center"/>
      </w:pPr>
      <w:r>
        <w:rPr>
          <w:noProof/>
        </w:rPr>
        <w:drawing>
          <wp:inline distT="0" distB="0" distL="0" distR="0" wp14:anchorId="3D6B4B04" wp14:editId="15323E36">
            <wp:extent cx="4922520" cy="502619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7015" cy="5030781"/>
                    </a:xfrm>
                    <a:prstGeom prst="rect">
                      <a:avLst/>
                    </a:prstGeom>
                  </pic:spPr>
                </pic:pic>
              </a:graphicData>
            </a:graphic>
          </wp:inline>
        </w:drawing>
      </w:r>
    </w:p>
    <w:p w14:paraId="208DBA83" w14:textId="04200F31" w:rsidR="009D5DAF" w:rsidRDefault="008E5FFB" w:rsidP="008E5FFB">
      <w:pPr>
        <w:pStyle w:val="Caption"/>
      </w:pPr>
      <w:bookmarkStart w:id="31" w:name="_Toc92227655"/>
      <w:r>
        <w:t xml:space="preserve">Hình  </w:t>
      </w:r>
      <w:r>
        <w:fldChar w:fldCharType="begin"/>
      </w:r>
      <w:r>
        <w:instrText xml:space="preserve"> SEQ Hình_ \* ARABIC </w:instrText>
      </w:r>
      <w:r>
        <w:fldChar w:fldCharType="separate"/>
      </w:r>
      <w:r w:rsidR="00B87180">
        <w:rPr>
          <w:noProof/>
        </w:rPr>
        <w:t>14</w:t>
      </w:r>
      <w:r>
        <w:fldChar w:fldCharType="end"/>
      </w:r>
      <w:r>
        <w:t>: Bài toán xác định vận tốc</w:t>
      </w:r>
      <w:bookmarkEnd w:id="31"/>
    </w:p>
    <w:p w14:paraId="29AD00D0" w14:textId="6D04E841" w:rsidR="008E5FFB" w:rsidRDefault="008E5FFB" w:rsidP="008E5FFB"/>
    <w:p w14:paraId="704EE465" w14:textId="1D9CEE5B" w:rsidR="008E5FFB" w:rsidRDefault="008E5FFB" w:rsidP="008E5FFB"/>
    <w:p w14:paraId="2870CFAF" w14:textId="0ADC3003" w:rsidR="008E5FFB" w:rsidRDefault="008E5FFB" w:rsidP="008E5FFB"/>
    <w:p w14:paraId="3C2AA8D9" w14:textId="48ABFEF0" w:rsidR="008E5FFB" w:rsidRPr="008E5FFB" w:rsidRDefault="00B509B2" w:rsidP="008E5FFB">
      <w:pPr>
        <w:pStyle w:val="Heading1unnumbered"/>
      </w:pPr>
      <w:bookmarkStart w:id="32" w:name="_Toc92227640"/>
      <w:r>
        <w:lastRenderedPageBreak/>
        <w:t>CHƯƠNG IV: TỔNG KẾT</w:t>
      </w:r>
      <w:bookmarkEnd w:id="32"/>
    </w:p>
    <w:p w14:paraId="588AE04D" w14:textId="75D2936A" w:rsidR="00B72F4C" w:rsidRDefault="00554B18" w:rsidP="00660355">
      <w:r>
        <w:tab/>
        <w:t>Qua quá trình thực hiện đề tài, bọn em đã có một số gặt hái như sau:</w:t>
      </w:r>
    </w:p>
    <w:p w14:paraId="2A6E3C99" w14:textId="557937EF" w:rsidR="00554B18" w:rsidRDefault="00554B18" w:rsidP="00554B18">
      <w:pPr>
        <w:pStyle w:val="ListParagraph"/>
        <w:numPr>
          <w:ilvl w:val="0"/>
          <w:numId w:val="24"/>
        </w:numPr>
      </w:pPr>
      <w:r>
        <w:t>Tiếp cận với các công nghệ, công cụ tiên tiến trong xử lý ảnh.</w:t>
      </w:r>
    </w:p>
    <w:p w14:paraId="7BEF76D6" w14:textId="0B299657" w:rsidR="00554B18" w:rsidRDefault="00554B18" w:rsidP="00554B18">
      <w:pPr>
        <w:pStyle w:val="ListParagraph"/>
        <w:numPr>
          <w:ilvl w:val="0"/>
          <w:numId w:val="24"/>
        </w:numPr>
      </w:pPr>
      <w:r>
        <w:t>Làm quen với môi trường lập trình xử lý ảnh.</w:t>
      </w:r>
    </w:p>
    <w:p w14:paraId="44DC8DE7" w14:textId="2663ABBC" w:rsidR="00554B18" w:rsidRDefault="00554B18" w:rsidP="00554B18">
      <w:pPr>
        <w:pStyle w:val="ListParagraph"/>
        <w:numPr>
          <w:ilvl w:val="0"/>
          <w:numId w:val="24"/>
        </w:numPr>
      </w:pPr>
      <w:r>
        <w:t>Có khả năng tự huấn luyện một mô hình phát hiện cho riêng mình.</w:t>
      </w:r>
    </w:p>
    <w:p w14:paraId="58C011F4" w14:textId="30CB44C0" w:rsidR="00554B18" w:rsidRDefault="00946E84" w:rsidP="00554B18">
      <w:pPr>
        <w:pStyle w:val="ListParagraph"/>
        <w:numPr>
          <w:ilvl w:val="0"/>
          <w:numId w:val="24"/>
        </w:numPr>
      </w:pPr>
      <w:r>
        <w:t>Thực hiện mô phỏng và chạy thử nghiệm thành công đề tài với môi trường python.</w:t>
      </w:r>
    </w:p>
    <w:p w14:paraId="01195697" w14:textId="1B08FB2D" w:rsidR="00946E84" w:rsidRDefault="00946E84" w:rsidP="00946E84">
      <w:pPr>
        <w:pStyle w:val="ListParagraph"/>
        <w:ind w:left="360"/>
      </w:pPr>
      <w:r>
        <w:tab/>
        <w:t>Trong quá trình thực hiện đề tài, do hạn chế về hiểu biết cũng như kỹ năng nên bọn em đã gặp phải một số vấn đề khó giải quyết. Rất may mắn có sự giúp đỡ tận tình của các anh chị trong công ty giúp bọn em giải quyết vấn đề. Qua đó, chúng em cũng hiểu hơn về văn hóa làm việc ở các doanh nghiệp, trau dồi thêm về kỹ năng mềm và kỹ năng chuyên môn.</w:t>
      </w:r>
    </w:p>
    <w:p w14:paraId="4298A53F" w14:textId="750828B1" w:rsidR="00946E84" w:rsidRDefault="00946E84" w:rsidP="00946E84">
      <w:pPr>
        <w:pStyle w:val="ListParagraph"/>
        <w:ind w:left="360"/>
      </w:pPr>
    </w:p>
    <w:p w14:paraId="550E0117" w14:textId="6A503285" w:rsidR="00946E84" w:rsidRDefault="00946E84" w:rsidP="00946E84">
      <w:pPr>
        <w:pStyle w:val="ListParagraph"/>
        <w:ind w:left="360"/>
      </w:pPr>
    </w:p>
    <w:p w14:paraId="21AF166C" w14:textId="54FBFB9C" w:rsidR="00B509B2" w:rsidRDefault="00B509B2" w:rsidP="00946E84">
      <w:pPr>
        <w:pStyle w:val="ListParagraph"/>
        <w:ind w:left="360"/>
      </w:pPr>
    </w:p>
    <w:p w14:paraId="61F0695C" w14:textId="5F06D885" w:rsidR="00B509B2" w:rsidRDefault="00B509B2" w:rsidP="00946E84">
      <w:pPr>
        <w:pStyle w:val="ListParagraph"/>
        <w:ind w:left="360"/>
      </w:pPr>
    </w:p>
    <w:p w14:paraId="24AD47F3" w14:textId="26AE02C1" w:rsidR="00B509B2" w:rsidRDefault="00B509B2" w:rsidP="00946E84">
      <w:pPr>
        <w:pStyle w:val="ListParagraph"/>
        <w:ind w:left="360"/>
      </w:pPr>
    </w:p>
    <w:p w14:paraId="7CAC78E8" w14:textId="7FA75177" w:rsidR="00B509B2" w:rsidRDefault="00B509B2" w:rsidP="00946E84">
      <w:pPr>
        <w:pStyle w:val="ListParagraph"/>
        <w:ind w:left="360"/>
      </w:pPr>
    </w:p>
    <w:p w14:paraId="50ED45BB" w14:textId="3998E862" w:rsidR="00B509B2" w:rsidRDefault="00B509B2" w:rsidP="00946E84">
      <w:pPr>
        <w:pStyle w:val="ListParagraph"/>
        <w:ind w:left="360"/>
      </w:pPr>
    </w:p>
    <w:p w14:paraId="3A17BC16" w14:textId="3B977295" w:rsidR="00B509B2" w:rsidRDefault="00B509B2" w:rsidP="00946E84">
      <w:pPr>
        <w:pStyle w:val="ListParagraph"/>
        <w:ind w:left="360"/>
      </w:pPr>
    </w:p>
    <w:p w14:paraId="3C1388C2" w14:textId="54725105" w:rsidR="00B509B2" w:rsidRDefault="00B509B2" w:rsidP="00946E84">
      <w:pPr>
        <w:pStyle w:val="ListParagraph"/>
        <w:ind w:left="360"/>
      </w:pPr>
    </w:p>
    <w:p w14:paraId="409AFECA" w14:textId="152D5A49" w:rsidR="00B509B2" w:rsidRDefault="00B509B2" w:rsidP="00946E84">
      <w:pPr>
        <w:pStyle w:val="ListParagraph"/>
        <w:ind w:left="360"/>
      </w:pPr>
    </w:p>
    <w:p w14:paraId="07ED6044" w14:textId="3892B797" w:rsidR="00B509B2" w:rsidRDefault="00B509B2" w:rsidP="00946E84">
      <w:pPr>
        <w:pStyle w:val="ListParagraph"/>
        <w:ind w:left="360"/>
      </w:pPr>
    </w:p>
    <w:p w14:paraId="6F9A001B" w14:textId="02030D5D" w:rsidR="00B509B2" w:rsidRDefault="00B509B2" w:rsidP="00946E84">
      <w:pPr>
        <w:pStyle w:val="ListParagraph"/>
        <w:ind w:left="360"/>
      </w:pPr>
    </w:p>
    <w:p w14:paraId="4A245E82" w14:textId="704A8422" w:rsidR="00B509B2" w:rsidRDefault="00B509B2" w:rsidP="00946E84">
      <w:pPr>
        <w:pStyle w:val="ListParagraph"/>
        <w:ind w:left="360"/>
      </w:pPr>
    </w:p>
    <w:p w14:paraId="75BBF433" w14:textId="46943F70" w:rsidR="00B509B2" w:rsidRDefault="00B509B2" w:rsidP="00946E84">
      <w:pPr>
        <w:pStyle w:val="ListParagraph"/>
        <w:ind w:left="360"/>
      </w:pPr>
    </w:p>
    <w:p w14:paraId="40528FB8" w14:textId="3A604C21" w:rsidR="00B509B2" w:rsidRDefault="00B509B2" w:rsidP="00946E84">
      <w:pPr>
        <w:pStyle w:val="ListParagraph"/>
        <w:ind w:left="360"/>
      </w:pPr>
    </w:p>
    <w:p w14:paraId="1B555001" w14:textId="32EAEAD0" w:rsidR="00B509B2" w:rsidRDefault="00B509B2" w:rsidP="00946E84">
      <w:pPr>
        <w:pStyle w:val="ListParagraph"/>
        <w:ind w:left="360"/>
      </w:pPr>
    </w:p>
    <w:p w14:paraId="793F0D18" w14:textId="77777777" w:rsidR="00B509B2" w:rsidRPr="00555C4F" w:rsidRDefault="00B509B2" w:rsidP="00946E84">
      <w:pPr>
        <w:pStyle w:val="ListParagraph"/>
        <w:ind w:left="360"/>
      </w:pPr>
    </w:p>
    <w:p w14:paraId="75D432A2" w14:textId="7BAC71DA" w:rsidR="00AA4795" w:rsidRDefault="00AA4795" w:rsidP="03C1218B">
      <w:pPr>
        <w:pStyle w:val="Heading1unnumbered"/>
        <w:spacing w:after="240"/>
      </w:pPr>
      <w:bookmarkStart w:id="33" w:name="_Toc9951159"/>
      <w:bookmarkStart w:id="34" w:name="_Toc91332313"/>
      <w:bookmarkStart w:id="35" w:name="_Toc92227641"/>
      <w:r>
        <w:lastRenderedPageBreak/>
        <w:t>TÀI LIỆU THAM KHẢO</w:t>
      </w:r>
      <w:bookmarkEnd w:id="33"/>
      <w:bookmarkEnd w:id="34"/>
      <w:bookmarkEnd w:id="35"/>
    </w:p>
    <w:p w14:paraId="13FFA723" w14:textId="546153D0" w:rsidR="00946E84" w:rsidRDefault="00946E84">
      <w:r>
        <w:t>[1].</w:t>
      </w:r>
      <w:r w:rsidRPr="00946E84">
        <w:t xml:space="preserve"> </w:t>
      </w:r>
      <w:hyperlink r:id="rId37" w:history="1">
        <w:r w:rsidR="00B509B2" w:rsidRPr="00B509B2">
          <w:rPr>
            <w:rStyle w:val="Hyperlink"/>
          </w:rPr>
          <w:t>https://github.com/ultralytics/yolov5</w:t>
        </w:r>
      </w:hyperlink>
    </w:p>
    <w:p w14:paraId="0EB581F2" w14:textId="0F3D1A9F" w:rsidR="00946E84" w:rsidRDefault="00946E84">
      <w:r>
        <w:t>[2].</w:t>
      </w:r>
      <w:r w:rsidRPr="00946E84">
        <w:t xml:space="preserve"> </w:t>
      </w:r>
      <w:hyperlink r:id="rId38" w:history="1">
        <w:r w:rsidR="00B509B2" w:rsidRPr="00B509B2">
          <w:rPr>
            <w:rStyle w:val="Hyperlink"/>
          </w:rPr>
          <w:t>https://www.kaggle.com/learn/computer-vision</w:t>
        </w:r>
      </w:hyperlink>
    </w:p>
    <w:p w14:paraId="271F4C8B" w14:textId="5368F08D" w:rsidR="00946E84" w:rsidRDefault="00946E84">
      <w:r>
        <w:t>[3].</w:t>
      </w:r>
      <w:r w:rsidRPr="00946E84">
        <w:t xml:space="preserve"> </w:t>
      </w:r>
      <w:hyperlink r:id="rId39" w:history="1">
        <w:r w:rsidR="00B509B2" w:rsidRPr="00B509B2">
          <w:rPr>
            <w:rStyle w:val="Hyperlink"/>
          </w:rPr>
          <w:t>https://realpython.com/tutorials/computer-vision/</w:t>
        </w:r>
      </w:hyperlink>
    </w:p>
    <w:p w14:paraId="5B5FECC1" w14:textId="4E172E18" w:rsidR="00B509B2" w:rsidRDefault="00946E84" w:rsidP="00B509B2">
      <w:pPr>
        <w:spacing w:after="0"/>
      </w:pPr>
      <w:r>
        <w:t xml:space="preserve">[4]. </w:t>
      </w:r>
      <w:r w:rsidRPr="00946E84">
        <w:t>Real Time Object Detection with Audio Feedback using Yolo</w:t>
      </w:r>
      <w:r>
        <w:t xml:space="preserve"> - </w:t>
      </w:r>
      <w:r w:rsidRPr="00946E84">
        <w:t>Mansi Mahendru; Sanjay Kumar Dubey</w:t>
      </w:r>
      <w:r>
        <w:t xml:space="preserve"> </w:t>
      </w:r>
      <w:r w:rsidR="00B509B2">
        <w:t xml:space="preserve">- </w:t>
      </w:r>
      <w:hyperlink r:id="rId40" w:history="1">
        <w:r w:rsidR="00B509B2" w:rsidRPr="00B509B2">
          <w:rPr>
            <w:rStyle w:val="Hyperlink"/>
          </w:rPr>
          <w:t>https://ieeexplore.ieee.org/document/9377064</w:t>
        </w:r>
      </w:hyperlink>
    </w:p>
    <w:p w14:paraId="7523E0EA" w14:textId="5D475661" w:rsidR="00946E84" w:rsidRDefault="00946E84">
      <w:r>
        <w:t>[5].</w:t>
      </w:r>
      <w:r w:rsidRPr="00946E84">
        <w:t xml:space="preserve"> Vehicle Tracking based on an Improved DeepSORT Algorithm and the YOLOv4 Framework</w:t>
      </w:r>
      <w:r>
        <w:t xml:space="preserve"> - </w:t>
      </w:r>
      <w:r w:rsidRPr="00946E84">
        <w:t>Imalie Perera;</w:t>
      </w:r>
      <w:r>
        <w:t xml:space="preserve"> </w:t>
      </w:r>
      <w:r w:rsidRPr="00946E84">
        <w:t>Shehan Senavirathna;</w:t>
      </w:r>
      <w:r>
        <w:t xml:space="preserve"> </w:t>
      </w:r>
      <w:r w:rsidRPr="00946E84">
        <w:t>Aseni Jayara</w:t>
      </w:r>
      <w:r>
        <w:t xml:space="preserve">thne;  Shamendra Egodawela; Roshan </w:t>
      </w:r>
      <w:r w:rsidRPr="00946E84">
        <w:t>Godaliyadda;</w:t>
      </w:r>
      <w:r>
        <w:t xml:space="preserve"> </w:t>
      </w:r>
      <w:r w:rsidRPr="00946E84">
        <w:t>Parakrama Ekanayake;</w:t>
      </w:r>
      <w:r>
        <w:t xml:space="preserve"> </w:t>
      </w:r>
      <w:r w:rsidRPr="00946E84">
        <w:t>Janaka Wijayakulasooriya;</w:t>
      </w:r>
      <w:r>
        <w:t xml:space="preserve"> </w:t>
      </w:r>
      <w:r w:rsidRPr="00946E84">
        <w:t>Vijitha Herath;</w:t>
      </w:r>
      <w:r>
        <w:t xml:space="preserve"> </w:t>
      </w:r>
      <w:r w:rsidRPr="00946E84">
        <w:t>Sathindra Sathyaprasad</w:t>
      </w:r>
      <w:r>
        <w:t xml:space="preserve"> (</w:t>
      </w:r>
      <w:hyperlink r:id="rId41" w:history="1">
        <w:r w:rsidRPr="005D7452">
          <w:rPr>
            <w:rStyle w:val="Hyperlink"/>
          </w:rPr>
          <w:t>https://ieeexplore.ieee.org/document/9606052</w:t>
        </w:r>
      </w:hyperlink>
      <w:r>
        <w:t>)</w:t>
      </w:r>
    </w:p>
    <w:p w14:paraId="26D19626" w14:textId="77777777" w:rsidR="00B509B2" w:rsidRDefault="00946E84">
      <w:r>
        <w:t xml:space="preserve">[6]. </w:t>
      </w:r>
      <w:r w:rsidRPr="00946E84">
        <w:t>Object Tracking in a Zone using DeepSORT, YOLOv4 and TensorFlow</w:t>
      </w:r>
      <w:r>
        <w:t xml:space="preserve"> - </w:t>
      </w:r>
      <w:r w:rsidRPr="00946E84">
        <w:t>Rajni Jindal; Aditya Panwar; Nishant Sharma; Aman Rai</w:t>
      </w:r>
      <w:r>
        <w:t xml:space="preserve"> </w:t>
      </w:r>
      <w:r w:rsidR="00B509B2">
        <w:t xml:space="preserve">  </w:t>
      </w:r>
    </w:p>
    <w:p w14:paraId="116F9A41" w14:textId="2AB8B0AA" w:rsidR="00946E84" w:rsidRDefault="00946E84">
      <w:r>
        <w:t>(</w:t>
      </w:r>
      <w:hyperlink r:id="rId42" w:history="1">
        <w:r w:rsidR="00B509B2" w:rsidRPr="005D7452">
          <w:rPr>
            <w:rStyle w:val="Hyperlink"/>
          </w:rPr>
          <w:t>https://ieeexplore.ieee.org/document/9456443</w:t>
        </w:r>
      </w:hyperlink>
      <w:r>
        <w:t>)</w:t>
      </w:r>
    </w:p>
    <w:p w14:paraId="513B5756" w14:textId="77777777" w:rsidR="00B509B2" w:rsidRDefault="00B509B2"/>
    <w:sectPr w:rsidR="00B509B2" w:rsidSect="00913A79">
      <w:headerReference w:type="even" r:id="rId43"/>
      <w:headerReference w:type="default" r:id="rId44"/>
      <w:footerReference w:type="even" r:id="rId45"/>
      <w:footerReference w:type="default" r:id="rId4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362E81" w14:textId="77777777" w:rsidR="00DC0751" w:rsidRDefault="00DC0751" w:rsidP="00877142">
      <w:pPr>
        <w:spacing w:after="0" w:line="240" w:lineRule="auto"/>
      </w:pPr>
      <w:r>
        <w:separator/>
      </w:r>
    </w:p>
  </w:endnote>
  <w:endnote w:type="continuationSeparator" w:id="0">
    <w:p w14:paraId="4F437284" w14:textId="77777777" w:rsidR="00DC0751" w:rsidRDefault="00DC0751" w:rsidP="00877142">
      <w:pPr>
        <w:spacing w:after="0" w:line="240" w:lineRule="auto"/>
      </w:pPr>
      <w:r>
        <w:continuationSeparator/>
      </w:r>
    </w:p>
  </w:endnote>
  <w:endnote w:type="continuationNotice" w:id="1">
    <w:p w14:paraId="664EB6C8" w14:textId="77777777" w:rsidR="00DC0751" w:rsidRDefault="00DC075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00000000"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8D89A" w14:textId="77777777" w:rsidR="00831C53" w:rsidRDefault="00831C53">
    <w:pPr>
      <w:pStyle w:val="Footer"/>
    </w:pPr>
  </w:p>
  <w:p w14:paraId="5B0A4411" w14:textId="77777777" w:rsidR="00831C53" w:rsidRDefault="00831C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4B9E5" w14:textId="77777777" w:rsidR="00831C53" w:rsidRDefault="00831C53">
    <w:pPr>
      <w:pStyle w:val="Footer"/>
      <w:jc w:val="right"/>
    </w:pPr>
  </w:p>
  <w:p w14:paraId="416C4548" w14:textId="77777777" w:rsidR="00831C53" w:rsidRDefault="00831C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C392D" w14:textId="77777777" w:rsidR="00831C53" w:rsidRDefault="00831C5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FA517" w14:textId="77777777" w:rsidR="00831C53" w:rsidRDefault="00831C53">
    <w:pPr>
      <w:pStyle w:val="Footer"/>
      <w:jc w:val="right"/>
    </w:pPr>
  </w:p>
  <w:p w14:paraId="245D381A" w14:textId="77777777" w:rsidR="00831C53" w:rsidRDefault="00831C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09CBA" w14:textId="77777777" w:rsidR="00DC0751" w:rsidRDefault="00DC0751" w:rsidP="00877142">
      <w:pPr>
        <w:spacing w:after="0" w:line="240" w:lineRule="auto"/>
      </w:pPr>
      <w:r>
        <w:separator/>
      </w:r>
    </w:p>
  </w:footnote>
  <w:footnote w:type="continuationSeparator" w:id="0">
    <w:p w14:paraId="2416B744" w14:textId="77777777" w:rsidR="00DC0751" w:rsidRDefault="00DC0751" w:rsidP="00877142">
      <w:pPr>
        <w:spacing w:after="0" w:line="240" w:lineRule="auto"/>
      </w:pPr>
      <w:r>
        <w:continuationSeparator/>
      </w:r>
    </w:p>
  </w:footnote>
  <w:footnote w:type="continuationNotice" w:id="1">
    <w:p w14:paraId="7E55208C" w14:textId="77777777" w:rsidR="00DC0751" w:rsidRDefault="00DC0751">
      <w:pPr>
        <w:spacing w:before="0"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3C1218B" w14:paraId="77F5C2DE" w14:textId="77777777" w:rsidTr="03C1218B">
      <w:tc>
        <w:tcPr>
          <w:tcW w:w="3005" w:type="dxa"/>
        </w:tcPr>
        <w:p w14:paraId="610DFE60" w14:textId="231EBC6C" w:rsidR="03C1218B" w:rsidRDefault="03C1218B" w:rsidP="03C1218B">
          <w:pPr>
            <w:pStyle w:val="Header"/>
            <w:ind w:left="-115"/>
            <w:jc w:val="left"/>
            <w:rPr>
              <w:rFonts w:eastAsia="Calibri"/>
              <w:szCs w:val="26"/>
            </w:rPr>
          </w:pPr>
        </w:p>
      </w:tc>
      <w:tc>
        <w:tcPr>
          <w:tcW w:w="3005" w:type="dxa"/>
        </w:tcPr>
        <w:p w14:paraId="68D0D1D8" w14:textId="3C95A6F9" w:rsidR="03C1218B" w:rsidRDefault="03C1218B" w:rsidP="03C1218B">
          <w:pPr>
            <w:pStyle w:val="Header"/>
            <w:jc w:val="center"/>
            <w:rPr>
              <w:rFonts w:eastAsia="Calibri"/>
              <w:szCs w:val="26"/>
            </w:rPr>
          </w:pPr>
        </w:p>
      </w:tc>
      <w:tc>
        <w:tcPr>
          <w:tcW w:w="3005" w:type="dxa"/>
        </w:tcPr>
        <w:p w14:paraId="02838DE8" w14:textId="199A52AE" w:rsidR="03C1218B" w:rsidRDefault="03C1218B" w:rsidP="03C1218B">
          <w:pPr>
            <w:pStyle w:val="Header"/>
            <w:ind w:right="-115"/>
            <w:jc w:val="right"/>
            <w:rPr>
              <w:rFonts w:eastAsia="Calibri"/>
              <w:szCs w:val="26"/>
            </w:rPr>
          </w:pPr>
        </w:p>
      </w:tc>
    </w:tr>
  </w:tbl>
  <w:p w14:paraId="3481D492" w14:textId="1B987396" w:rsidR="03C1218B" w:rsidRDefault="03C1218B" w:rsidP="03C1218B">
    <w:pPr>
      <w:pStyle w:val="Header"/>
      <w:rPr>
        <w:rFonts w:eastAsia="Calibri"/>
        <w:szCs w:val="2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3C1218B" w14:paraId="4EAEF927" w14:textId="77777777" w:rsidTr="03C1218B">
      <w:tc>
        <w:tcPr>
          <w:tcW w:w="3005" w:type="dxa"/>
        </w:tcPr>
        <w:p w14:paraId="1506233B" w14:textId="15F9DA9D" w:rsidR="03C1218B" w:rsidRDefault="03C1218B" w:rsidP="03C1218B">
          <w:pPr>
            <w:pStyle w:val="Header"/>
            <w:ind w:left="-115"/>
            <w:jc w:val="left"/>
            <w:rPr>
              <w:rFonts w:eastAsia="Calibri"/>
              <w:szCs w:val="26"/>
            </w:rPr>
          </w:pPr>
        </w:p>
      </w:tc>
      <w:tc>
        <w:tcPr>
          <w:tcW w:w="3005" w:type="dxa"/>
        </w:tcPr>
        <w:p w14:paraId="69108EF2" w14:textId="0F1379C5" w:rsidR="03C1218B" w:rsidRDefault="03C1218B" w:rsidP="03C1218B">
          <w:pPr>
            <w:pStyle w:val="Header"/>
            <w:jc w:val="center"/>
            <w:rPr>
              <w:rFonts w:eastAsia="Calibri"/>
              <w:szCs w:val="26"/>
            </w:rPr>
          </w:pPr>
        </w:p>
      </w:tc>
      <w:tc>
        <w:tcPr>
          <w:tcW w:w="3005" w:type="dxa"/>
        </w:tcPr>
        <w:p w14:paraId="6C75B2CE" w14:textId="4CF3254A" w:rsidR="03C1218B" w:rsidRDefault="03C1218B" w:rsidP="03C1218B">
          <w:pPr>
            <w:pStyle w:val="Header"/>
            <w:ind w:right="-115"/>
            <w:jc w:val="right"/>
            <w:rPr>
              <w:rFonts w:eastAsia="Calibri"/>
              <w:szCs w:val="26"/>
            </w:rPr>
          </w:pPr>
        </w:p>
      </w:tc>
    </w:tr>
  </w:tbl>
  <w:p w14:paraId="612689AF" w14:textId="1679D71B" w:rsidR="03C1218B" w:rsidRDefault="03C1218B" w:rsidP="03C1218B">
    <w:pPr>
      <w:pStyle w:val="Header"/>
      <w:rPr>
        <w:rFonts w:eastAsia="Calibri"/>
        <w:szCs w:val="2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3C1218B" w14:paraId="19BDE37D" w14:textId="77777777" w:rsidTr="03C1218B">
      <w:tc>
        <w:tcPr>
          <w:tcW w:w="3005" w:type="dxa"/>
        </w:tcPr>
        <w:p w14:paraId="220FAF15" w14:textId="4DA735EC" w:rsidR="03C1218B" w:rsidRDefault="03C1218B" w:rsidP="03C1218B">
          <w:pPr>
            <w:pStyle w:val="Header"/>
            <w:ind w:left="-115"/>
            <w:jc w:val="left"/>
            <w:rPr>
              <w:rFonts w:eastAsia="Calibri"/>
              <w:szCs w:val="26"/>
            </w:rPr>
          </w:pPr>
        </w:p>
      </w:tc>
      <w:tc>
        <w:tcPr>
          <w:tcW w:w="3005" w:type="dxa"/>
        </w:tcPr>
        <w:p w14:paraId="279433FD" w14:textId="2E43293B" w:rsidR="03C1218B" w:rsidRDefault="03C1218B" w:rsidP="03C1218B">
          <w:pPr>
            <w:pStyle w:val="Header"/>
            <w:jc w:val="center"/>
            <w:rPr>
              <w:rFonts w:eastAsia="Calibri"/>
              <w:szCs w:val="26"/>
            </w:rPr>
          </w:pPr>
        </w:p>
      </w:tc>
      <w:tc>
        <w:tcPr>
          <w:tcW w:w="3005" w:type="dxa"/>
        </w:tcPr>
        <w:p w14:paraId="5B1E7ED0" w14:textId="66B1D45E" w:rsidR="03C1218B" w:rsidRDefault="03C1218B" w:rsidP="03C1218B">
          <w:pPr>
            <w:pStyle w:val="Header"/>
            <w:ind w:right="-115"/>
            <w:jc w:val="right"/>
            <w:rPr>
              <w:rFonts w:eastAsia="Calibri"/>
              <w:szCs w:val="26"/>
            </w:rPr>
          </w:pPr>
        </w:p>
      </w:tc>
    </w:tr>
  </w:tbl>
  <w:p w14:paraId="0DECCA46" w14:textId="73B3386F" w:rsidR="03C1218B" w:rsidRDefault="03C1218B" w:rsidP="03C1218B">
    <w:pPr>
      <w:pStyle w:val="Header"/>
      <w:rPr>
        <w:rFonts w:eastAsia="Calibri"/>
        <w:szCs w:val="26"/>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3C1218B" w14:paraId="4832BB52" w14:textId="77777777" w:rsidTr="03C1218B">
      <w:tc>
        <w:tcPr>
          <w:tcW w:w="3005" w:type="dxa"/>
        </w:tcPr>
        <w:p w14:paraId="53719E14" w14:textId="4CDE3DAF" w:rsidR="03C1218B" w:rsidRDefault="03C1218B" w:rsidP="03C1218B">
          <w:pPr>
            <w:pStyle w:val="Header"/>
            <w:ind w:left="-115"/>
            <w:jc w:val="left"/>
            <w:rPr>
              <w:rFonts w:eastAsia="Calibri"/>
              <w:szCs w:val="26"/>
            </w:rPr>
          </w:pPr>
        </w:p>
      </w:tc>
      <w:tc>
        <w:tcPr>
          <w:tcW w:w="3005" w:type="dxa"/>
        </w:tcPr>
        <w:p w14:paraId="6F00D12A" w14:textId="714A0F51" w:rsidR="03C1218B" w:rsidRDefault="03C1218B" w:rsidP="03C1218B">
          <w:pPr>
            <w:pStyle w:val="Header"/>
            <w:jc w:val="center"/>
            <w:rPr>
              <w:rFonts w:eastAsia="Calibri"/>
              <w:szCs w:val="26"/>
            </w:rPr>
          </w:pPr>
        </w:p>
      </w:tc>
      <w:tc>
        <w:tcPr>
          <w:tcW w:w="3005" w:type="dxa"/>
        </w:tcPr>
        <w:p w14:paraId="3038CE96" w14:textId="51EF96D4" w:rsidR="03C1218B" w:rsidRDefault="03C1218B" w:rsidP="03C1218B">
          <w:pPr>
            <w:pStyle w:val="Header"/>
            <w:ind w:right="-115"/>
            <w:jc w:val="right"/>
            <w:rPr>
              <w:rFonts w:eastAsia="Calibri"/>
              <w:szCs w:val="26"/>
            </w:rPr>
          </w:pPr>
        </w:p>
      </w:tc>
    </w:tr>
  </w:tbl>
  <w:p w14:paraId="750A537D" w14:textId="48BB0550" w:rsidR="03C1218B" w:rsidRDefault="03C1218B" w:rsidP="03C1218B">
    <w:pPr>
      <w:pStyle w:val="Header"/>
      <w:rPr>
        <w:rFonts w:eastAsia="Calibri"/>
        <w:szCs w:val="26"/>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3C1218B" w14:paraId="5F674FF5" w14:textId="77777777" w:rsidTr="03C1218B">
      <w:tc>
        <w:tcPr>
          <w:tcW w:w="3020" w:type="dxa"/>
        </w:tcPr>
        <w:p w14:paraId="642878A6" w14:textId="7C23178E" w:rsidR="03C1218B" w:rsidRDefault="03C1218B" w:rsidP="03C1218B">
          <w:pPr>
            <w:pStyle w:val="Header"/>
            <w:ind w:left="-115"/>
            <w:jc w:val="left"/>
            <w:rPr>
              <w:rFonts w:eastAsia="Calibri"/>
              <w:szCs w:val="26"/>
            </w:rPr>
          </w:pPr>
        </w:p>
      </w:tc>
      <w:tc>
        <w:tcPr>
          <w:tcW w:w="3020" w:type="dxa"/>
        </w:tcPr>
        <w:p w14:paraId="330567A6" w14:textId="15D38677" w:rsidR="03C1218B" w:rsidRDefault="03C1218B" w:rsidP="03C1218B">
          <w:pPr>
            <w:pStyle w:val="Header"/>
            <w:jc w:val="center"/>
            <w:rPr>
              <w:rFonts w:eastAsia="Calibri"/>
              <w:szCs w:val="26"/>
            </w:rPr>
          </w:pPr>
        </w:p>
      </w:tc>
      <w:tc>
        <w:tcPr>
          <w:tcW w:w="3020" w:type="dxa"/>
        </w:tcPr>
        <w:p w14:paraId="0EA11A14" w14:textId="1753D117" w:rsidR="03C1218B" w:rsidRDefault="03C1218B" w:rsidP="03C1218B">
          <w:pPr>
            <w:pStyle w:val="Header"/>
            <w:ind w:right="-115"/>
            <w:jc w:val="right"/>
            <w:rPr>
              <w:rFonts w:eastAsia="Calibri"/>
              <w:szCs w:val="26"/>
            </w:rPr>
          </w:pPr>
        </w:p>
      </w:tc>
    </w:tr>
  </w:tbl>
  <w:p w14:paraId="76635699" w14:textId="310171D6" w:rsidR="03C1218B" w:rsidRDefault="03C1218B" w:rsidP="03C1218B">
    <w:pPr>
      <w:pStyle w:val="Header"/>
      <w:rPr>
        <w:rFonts w:eastAsia="Calibri"/>
        <w:szCs w:val="26"/>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3C1218B" w14:paraId="3D264F69" w14:textId="77777777" w:rsidTr="03C1218B">
      <w:tc>
        <w:tcPr>
          <w:tcW w:w="3020" w:type="dxa"/>
        </w:tcPr>
        <w:p w14:paraId="1368AA2E" w14:textId="24538314" w:rsidR="03C1218B" w:rsidRDefault="03C1218B" w:rsidP="03C1218B">
          <w:pPr>
            <w:pStyle w:val="Header"/>
            <w:ind w:left="-115"/>
            <w:jc w:val="left"/>
            <w:rPr>
              <w:rFonts w:eastAsia="Calibri"/>
              <w:szCs w:val="26"/>
            </w:rPr>
          </w:pPr>
        </w:p>
      </w:tc>
      <w:tc>
        <w:tcPr>
          <w:tcW w:w="3020" w:type="dxa"/>
        </w:tcPr>
        <w:p w14:paraId="4D292A2E" w14:textId="4918E3F7" w:rsidR="03C1218B" w:rsidRDefault="03C1218B" w:rsidP="03C1218B">
          <w:pPr>
            <w:pStyle w:val="Header"/>
            <w:jc w:val="center"/>
            <w:rPr>
              <w:rFonts w:eastAsia="Calibri"/>
              <w:szCs w:val="26"/>
            </w:rPr>
          </w:pPr>
        </w:p>
      </w:tc>
      <w:tc>
        <w:tcPr>
          <w:tcW w:w="3020" w:type="dxa"/>
        </w:tcPr>
        <w:p w14:paraId="2828453C" w14:textId="1805639A" w:rsidR="03C1218B" w:rsidRDefault="03C1218B" w:rsidP="03C1218B">
          <w:pPr>
            <w:pStyle w:val="Header"/>
            <w:ind w:right="-115"/>
            <w:jc w:val="right"/>
            <w:rPr>
              <w:rFonts w:eastAsia="Calibri"/>
              <w:szCs w:val="26"/>
            </w:rPr>
          </w:pPr>
        </w:p>
      </w:tc>
    </w:tr>
  </w:tbl>
  <w:p w14:paraId="2E5A7287" w14:textId="1808F487" w:rsidR="03C1218B" w:rsidRDefault="03C1218B" w:rsidP="03C1218B">
    <w:pPr>
      <w:pStyle w:val="Header"/>
      <w:rPr>
        <w:rFonts w:eastAsia="Calibri"/>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4D059A0"/>
    <w:multiLevelType w:val="hybridMultilevel"/>
    <w:tmpl w:val="9BA23188"/>
    <w:lvl w:ilvl="0" w:tplc="E6BAFEB8">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08056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C72A7"/>
    <w:multiLevelType w:val="hybridMultilevel"/>
    <w:tmpl w:val="41F6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630" w:firstLine="0"/>
      </w:p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lvl>
    <w:lvl w:ilvl="4">
      <w:start w:val="1"/>
      <w:numFmt w:val="lowerLetter"/>
      <w:pStyle w:val="Heading5"/>
      <w:suff w:val="space"/>
      <w:lvlText w:val="%5)"/>
      <w:lvlJc w:val="left"/>
      <w:pPr>
        <w:ind w:left="0" w:firstLine="0"/>
      </w:pPr>
    </w:lvl>
    <w:lvl w:ilvl="5">
      <w:start w:val="1"/>
      <w:numFmt w:val="decimal"/>
      <w:pStyle w:val="Heading6"/>
      <w:suff w:val="nothing"/>
      <w:lvlText w:val=""/>
      <w:lvlJc w:val="left"/>
      <w:pPr>
        <w:ind w:left="0" w:firstLine="0"/>
      </w:pPr>
    </w:lvl>
    <w:lvl w:ilvl="6">
      <w:start w:val="1"/>
      <w:numFmt w:val="decimal"/>
      <w:pStyle w:val="Heading7"/>
      <w:suff w:val="nothing"/>
      <w:lvlText w:val=""/>
      <w:lvlJc w:val="left"/>
      <w:pPr>
        <w:ind w:left="0" w:firstLine="0"/>
      </w:pPr>
    </w:lvl>
    <w:lvl w:ilvl="7">
      <w:start w:val="1"/>
      <w:numFmt w:val="decimal"/>
      <w:pStyle w:val="Heading8"/>
      <w:suff w:val="nothing"/>
      <w:lvlText w:val=""/>
      <w:lvlJc w:val="left"/>
      <w:pPr>
        <w:ind w:left="0" w:firstLine="0"/>
      </w:pPr>
    </w:lvl>
    <w:lvl w:ilvl="8">
      <w:start w:val="1"/>
      <w:numFmt w:val="decimal"/>
      <w:pStyle w:val="Heading9"/>
      <w:suff w:val="nothing"/>
      <w:lvlText w:val=""/>
      <w:lvlJc w:val="left"/>
      <w:pPr>
        <w:ind w:left="0" w:firstLine="0"/>
      </w:pPr>
    </w:lvl>
  </w:abstractNum>
  <w:abstractNum w:abstractNumId="8" w15:restartNumberingAfterBreak="0">
    <w:nsid w:val="18D37F61"/>
    <w:multiLevelType w:val="hybridMultilevel"/>
    <w:tmpl w:val="8468F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E17510"/>
    <w:multiLevelType w:val="hybridMultilevel"/>
    <w:tmpl w:val="F756698A"/>
    <w:lvl w:ilvl="0" w:tplc="9A60E222">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1FEF424C"/>
    <w:multiLevelType w:val="multilevel"/>
    <w:tmpl w:val="19C2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71AD6"/>
    <w:multiLevelType w:val="hybridMultilevel"/>
    <w:tmpl w:val="8A463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D3BEE"/>
    <w:multiLevelType w:val="hybridMultilevel"/>
    <w:tmpl w:val="CDA6D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07C3D"/>
    <w:multiLevelType w:val="hybridMultilevel"/>
    <w:tmpl w:val="30E66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A7B21"/>
    <w:multiLevelType w:val="hybridMultilevel"/>
    <w:tmpl w:val="C2748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C02729"/>
    <w:multiLevelType w:val="hybridMultilevel"/>
    <w:tmpl w:val="FFDAE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FA65981"/>
    <w:multiLevelType w:val="hybridMultilevel"/>
    <w:tmpl w:val="ED2C5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421D9"/>
    <w:multiLevelType w:val="hybridMultilevel"/>
    <w:tmpl w:val="75F25362"/>
    <w:lvl w:ilvl="0" w:tplc="E6BAFEB8">
      <w:numFmt w:val="bullet"/>
      <w:lvlText w:val="-"/>
      <w:lvlJc w:val="left"/>
      <w:pPr>
        <w:ind w:left="1170" w:hanging="360"/>
      </w:pPr>
      <w:rPr>
        <w:rFonts w:ascii="Times New Roman" w:eastAsiaTheme="minorHAnsi" w:hAnsi="Times New Roman"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15:restartNumberingAfterBreak="0">
    <w:nsid w:val="55EA3789"/>
    <w:multiLevelType w:val="hybridMultilevel"/>
    <w:tmpl w:val="74FA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2" w15:restartNumberingAfterBreak="0">
    <w:nsid w:val="601A2119"/>
    <w:multiLevelType w:val="hybridMultilevel"/>
    <w:tmpl w:val="DDE40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B917443"/>
    <w:multiLevelType w:val="multilevel"/>
    <w:tmpl w:val="2ED2A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5FA53DC"/>
    <w:multiLevelType w:val="hybridMultilevel"/>
    <w:tmpl w:val="CD664B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E16A8A"/>
    <w:multiLevelType w:val="hybridMultilevel"/>
    <w:tmpl w:val="1188F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21"/>
  </w:num>
  <w:num w:numId="6">
    <w:abstractNumId w:val="15"/>
  </w:num>
  <w:num w:numId="7">
    <w:abstractNumId w:val="6"/>
  </w:num>
  <w:num w:numId="8">
    <w:abstractNumId w:val="17"/>
  </w:num>
  <w:num w:numId="9">
    <w:abstractNumId w:val="25"/>
  </w:num>
  <w:num w:numId="10">
    <w:abstractNumId w:val="13"/>
  </w:num>
  <w:num w:numId="11">
    <w:abstractNumId w:val="5"/>
  </w:num>
  <w:num w:numId="12">
    <w:abstractNumId w:val="20"/>
  </w:num>
  <w:num w:numId="13">
    <w:abstractNumId w:val="3"/>
  </w:num>
  <w:num w:numId="14">
    <w:abstractNumId w:val="9"/>
  </w:num>
  <w:num w:numId="15">
    <w:abstractNumId w:val="19"/>
  </w:num>
  <w:num w:numId="16">
    <w:abstractNumId w:val="22"/>
  </w:num>
  <w:num w:numId="17">
    <w:abstractNumId w:val="18"/>
  </w:num>
  <w:num w:numId="18">
    <w:abstractNumId w:val="10"/>
  </w:num>
  <w:num w:numId="19">
    <w:abstractNumId w:val="8"/>
  </w:num>
  <w:num w:numId="20">
    <w:abstractNumId w:val="11"/>
  </w:num>
  <w:num w:numId="21">
    <w:abstractNumId w:val="16"/>
  </w:num>
  <w:num w:numId="22">
    <w:abstractNumId w:val="14"/>
  </w:num>
  <w:num w:numId="23">
    <w:abstractNumId w:val="23"/>
  </w:num>
  <w:num w:numId="24">
    <w:abstractNumId w:val="12"/>
  </w:num>
  <w:num w:numId="25">
    <w:abstractNumId w:val="24"/>
  </w:num>
  <w:num w:numId="26">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007"/>
    <w:rsid w:val="00000E39"/>
    <w:rsid w:val="0000126D"/>
    <w:rsid w:val="00001909"/>
    <w:rsid w:val="00003543"/>
    <w:rsid w:val="00010CDB"/>
    <w:rsid w:val="00012EFC"/>
    <w:rsid w:val="000153B1"/>
    <w:rsid w:val="0001618C"/>
    <w:rsid w:val="00017E99"/>
    <w:rsid w:val="00020BE9"/>
    <w:rsid w:val="000223DB"/>
    <w:rsid w:val="00023B83"/>
    <w:rsid w:val="00026018"/>
    <w:rsid w:val="00026080"/>
    <w:rsid w:val="00026DA0"/>
    <w:rsid w:val="00027C7F"/>
    <w:rsid w:val="00027C8A"/>
    <w:rsid w:val="0003494B"/>
    <w:rsid w:val="00036E0F"/>
    <w:rsid w:val="00037C72"/>
    <w:rsid w:val="00037EB4"/>
    <w:rsid w:val="00043C54"/>
    <w:rsid w:val="00046BF8"/>
    <w:rsid w:val="00052C36"/>
    <w:rsid w:val="00055CD7"/>
    <w:rsid w:val="00056422"/>
    <w:rsid w:val="00057DFD"/>
    <w:rsid w:val="000603BD"/>
    <w:rsid w:val="000617F0"/>
    <w:rsid w:val="000625DF"/>
    <w:rsid w:val="00063C51"/>
    <w:rsid w:val="00065564"/>
    <w:rsid w:val="00066D81"/>
    <w:rsid w:val="00067362"/>
    <w:rsid w:val="00072F60"/>
    <w:rsid w:val="000739A3"/>
    <w:rsid w:val="00074C8C"/>
    <w:rsid w:val="00074F12"/>
    <w:rsid w:val="0007702E"/>
    <w:rsid w:val="00077E54"/>
    <w:rsid w:val="000834F3"/>
    <w:rsid w:val="0008354F"/>
    <w:rsid w:val="0008445B"/>
    <w:rsid w:val="000849DA"/>
    <w:rsid w:val="00085699"/>
    <w:rsid w:val="00086304"/>
    <w:rsid w:val="0008716D"/>
    <w:rsid w:val="0009262A"/>
    <w:rsid w:val="00094A53"/>
    <w:rsid w:val="00094FE4"/>
    <w:rsid w:val="000951D7"/>
    <w:rsid w:val="00097C34"/>
    <w:rsid w:val="000A05B3"/>
    <w:rsid w:val="000A0675"/>
    <w:rsid w:val="000A1874"/>
    <w:rsid w:val="000A1B62"/>
    <w:rsid w:val="000A5962"/>
    <w:rsid w:val="000A6135"/>
    <w:rsid w:val="000A7272"/>
    <w:rsid w:val="000B0DE3"/>
    <w:rsid w:val="000B21D0"/>
    <w:rsid w:val="000B2242"/>
    <w:rsid w:val="000B3001"/>
    <w:rsid w:val="000B6F96"/>
    <w:rsid w:val="000B7749"/>
    <w:rsid w:val="000B7928"/>
    <w:rsid w:val="000C42F1"/>
    <w:rsid w:val="000C6469"/>
    <w:rsid w:val="000C71D3"/>
    <w:rsid w:val="000D0A8C"/>
    <w:rsid w:val="000D2A6A"/>
    <w:rsid w:val="000D5F0B"/>
    <w:rsid w:val="000E3631"/>
    <w:rsid w:val="000E3F49"/>
    <w:rsid w:val="000E7E91"/>
    <w:rsid w:val="000F2F7C"/>
    <w:rsid w:val="000F33E7"/>
    <w:rsid w:val="00100938"/>
    <w:rsid w:val="00101160"/>
    <w:rsid w:val="0010238C"/>
    <w:rsid w:val="001025BE"/>
    <w:rsid w:val="00111CF6"/>
    <w:rsid w:val="00113757"/>
    <w:rsid w:val="00113EB6"/>
    <w:rsid w:val="00116B30"/>
    <w:rsid w:val="00116C2E"/>
    <w:rsid w:val="0012074D"/>
    <w:rsid w:val="0012155D"/>
    <w:rsid w:val="00121CB5"/>
    <w:rsid w:val="00122CA7"/>
    <w:rsid w:val="00124054"/>
    <w:rsid w:val="00124C0C"/>
    <w:rsid w:val="00124D45"/>
    <w:rsid w:val="0012607A"/>
    <w:rsid w:val="00131948"/>
    <w:rsid w:val="00131A30"/>
    <w:rsid w:val="00131B0E"/>
    <w:rsid w:val="00131C40"/>
    <w:rsid w:val="00132524"/>
    <w:rsid w:val="00132C85"/>
    <w:rsid w:val="001372C3"/>
    <w:rsid w:val="00137FAB"/>
    <w:rsid w:val="00140C11"/>
    <w:rsid w:val="0014144B"/>
    <w:rsid w:val="00145C7F"/>
    <w:rsid w:val="001471DD"/>
    <w:rsid w:val="00147AF1"/>
    <w:rsid w:val="00150DD6"/>
    <w:rsid w:val="00151433"/>
    <w:rsid w:val="00152131"/>
    <w:rsid w:val="0015417C"/>
    <w:rsid w:val="00154865"/>
    <w:rsid w:val="00160752"/>
    <w:rsid w:val="001620E5"/>
    <w:rsid w:val="00162A1B"/>
    <w:rsid w:val="00163D2F"/>
    <w:rsid w:val="00165DCF"/>
    <w:rsid w:val="001671A0"/>
    <w:rsid w:val="00177288"/>
    <w:rsid w:val="001806D1"/>
    <w:rsid w:val="00180B97"/>
    <w:rsid w:val="00180C60"/>
    <w:rsid w:val="00186024"/>
    <w:rsid w:val="00191256"/>
    <w:rsid w:val="00194288"/>
    <w:rsid w:val="001949F2"/>
    <w:rsid w:val="00194B74"/>
    <w:rsid w:val="00197C37"/>
    <w:rsid w:val="001A38A3"/>
    <w:rsid w:val="001A54B1"/>
    <w:rsid w:val="001A6A50"/>
    <w:rsid w:val="001A6ED0"/>
    <w:rsid w:val="001B342A"/>
    <w:rsid w:val="001B4128"/>
    <w:rsid w:val="001B55A1"/>
    <w:rsid w:val="001C0764"/>
    <w:rsid w:val="001C12B3"/>
    <w:rsid w:val="001C1CC2"/>
    <w:rsid w:val="001C29B1"/>
    <w:rsid w:val="001C3986"/>
    <w:rsid w:val="001D0949"/>
    <w:rsid w:val="001D207E"/>
    <w:rsid w:val="001D2968"/>
    <w:rsid w:val="001D320E"/>
    <w:rsid w:val="001D371D"/>
    <w:rsid w:val="001D584C"/>
    <w:rsid w:val="001D5F7E"/>
    <w:rsid w:val="001D67B9"/>
    <w:rsid w:val="001D6D4E"/>
    <w:rsid w:val="001D773A"/>
    <w:rsid w:val="001E0EEA"/>
    <w:rsid w:val="001E4C07"/>
    <w:rsid w:val="001E7DEC"/>
    <w:rsid w:val="001F0C93"/>
    <w:rsid w:val="001F0D41"/>
    <w:rsid w:val="001F3832"/>
    <w:rsid w:val="002030B5"/>
    <w:rsid w:val="002040CA"/>
    <w:rsid w:val="002047AD"/>
    <w:rsid w:val="00206DBE"/>
    <w:rsid w:val="00206FB8"/>
    <w:rsid w:val="00207BC8"/>
    <w:rsid w:val="00211336"/>
    <w:rsid w:val="0021542C"/>
    <w:rsid w:val="00224668"/>
    <w:rsid w:val="00224765"/>
    <w:rsid w:val="00224823"/>
    <w:rsid w:val="00224C4A"/>
    <w:rsid w:val="00224C5E"/>
    <w:rsid w:val="00224E3F"/>
    <w:rsid w:val="00225490"/>
    <w:rsid w:val="0023191E"/>
    <w:rsid w:val="002325C2"/>
    <w:rsid w:val="00232F1D"/>
    <w:rsid w:val="0023412C"/>
    <w:rsid w:val="002350A3"/>
    <w:rsid w:val="0023697C"/>
    <w:rsid w:val="00237B27"/>
    <w:rsid w:val="0024068D"/>
    <w:rsid w:val="00241F51"/>
    <w:rsid w:val="0024775E"/>
    <w:rsid w:val="00247AB0"/>
    <w:rsid w:val="00247C74"/>
    <w:rsid w:val="00247CD6"/>
    <w:rsid w:val="00251D11"/>
    <w:rsid w:val="002533A4"/>
    <w:rsid w:val="00255648"/>
    <w:rsid w:val="00256FC0"/>
    <w:rsid w:val="00260071"/>
    <w:rsid w:val="002604A1"/>
    <w:rsid w:val="00260A2D"/>
    <w:rsid w:val="002613B3"/>
    <w:rsid w:val="00263FB9"/>
    <w:rsid w:val="0026635D"/>
    <w:rsid w:val="00271EF1"/>
    <w:rsid w:val="0027438F"/>
    <w:rsid w:val="00275206"/>
    <w:rsid w:val="00276978"/>
    <w:rsid w:val="00276EAD"/>
    <w:rsid w:val="00277CB2"/>
    <w:rsid w:val="00280F20"/>
    <w:rsid w:val="00281FD2"/>
    <w:rsid w:val="00282041"/>
    <w:rsid w:val="00285A35"/>
    <w:rsid w:val="002879D2"/>
    <w:rsid w:val="00287E04"/>
    <w:rsid w:val="002900F3"/>
    <w:rsid w:val="00290ED3"/>
    <w:rsid w:val="00292E8C"/>
    <w:rsid w:val="00293795"/>
    <w:rsid w:val="00294D08"/>
    <w:rsid w:val="00296986"/>
    <w:rsid w:val="00297302"/>
    <w:rsid w:val="002977FF"/>
    <w:rsid w:val="002A06B5"/>
    <w:rsid w:val="002A1600"/>
    <w:rsid w:val="002A1D3E"/>
    <w:rsid w:val="002A2AE4"/>
    <w:rsid w:val="002A3940"/>
    <w:rsid w:val="002B0982"/>
    <w:rsid w:val="002B4421"/>
    <w:rsid w:val="002B44AF"/>
    <w:rsid w:val="002B607F"/>
    <w:rsid w:val="002B6611"/>
    <w:rsid w:val="002B6849"/>
    <w:rsid w:val="002B6DC2"/>
    <w:rsid w:val="002B6F6B"/>
    <w:rsid w:val="002B776B"/>
    <w:rsid w:val="002B7A79"/>
    <w:rsid w:val="002B7C2D"/>
    <w:rsid w:val="002C0779"/>
    <w:rsid w:val="002C0B6A"/>
    <w:rsid w:val="002C3194"/>
    <w:rsid w:val="002C350B"/>
    <w:rsid w:val="002C4B57"/>
    <w:rsid w:val="002C7241"/>
    <w:rsid w:val="002D0E1F"/>
    <w:rsid w:val="002D3384"/>
    <w:rsid w:val="002D3D1B"/>
    <w:rsid w:val="002D4682"/>
    <w:rsid w:val="002D48C2"/>
    <w:rsid w:val="002D51C1"/>
    <w:rsid w:val="002E65B5"/>
    <w:rsid w:val="002F227A"/>
    <w:rsid w:val="002F3225"/>
    <w:rsid w:val="002F4727"/>
    <w:rsid w:val="002F7E2F"/>
    <w:rsid w:val="00300A5D"/>
    <w:rsid w:val="00303AD6"/>
    <w:rsid w:val="00303B75"/>
    <w:rsid w:val="0030535A"/>
    <w:rsid w:val="003064FD"/>
    <w:rsid w:val="00306BEF"/>
    <w:rsid w:val="00310C38"/>
    <w:rsid w:val="00311499"/>
    <w:rsid w:val="0031452D"/>
    <w:rsid w:val="003145BA"/>
    <w:rsid w:val="003157EB"/>
    <w:rsid w:val="00315D76"/>
    <w:rsid w:val="00320609"/>
    <w:rsid w:val="00322ECF"/>
    <w:rsid w:val="003263C0"/>
    <w:rsid w:val="0033051E"/>
    <w:rsid w:val="003306AB"/>
    <w:rsid w:val="0033392C"/>
    <w:rsid w:val="00334CD6"/>
    <w:rsid w:val="0034077B"/>
    <w:rsid w:val="003415DC"/>
    <w:rsid w:val="00341B06"/>
    <w:rsid w:val="00345315"/>
    <w:rsid w:val="00346EB2"/>
    <w:rsid w:val="00351285"/>
    <w:rsid w:val="003531E2"/>
    <w:rsid w:val="00353B74"/>
    <w:rsid w:val="00355880"/>
    <w:rsid w:val="0035636C"/>
    <w:rsid w:val="003567A6"/>
    <w:rsid w:val="003567F4"/>
    <w:rsid w:val="00357B92"/>
    <w:rsid w:val="00362C50"/>
    <w:rsid w:val="00362F17"/>
    <w:rsid w:val="00366C73"/>
    <w:rsid w:val="00367103"/>
    <w:rsid w:val="0037350F"/>
    <w:rsid w:val="00374FCD"/>
    <w:rsid w:val="00375EAB"/>
    <w:rsid w:val="0037636B"/>
    <w:rsid w:val="00377D90"/>
    <w:rsid w:val="0038063B"/>
    <w:rsid w:val="0038640F"/>
    <w:rsid w:val="00390B95"/>
    <w:rsid w:val="00390D9D"/>
    <w:rsid w:val="00392A0F"/>
    <w:rsid w:val="00393DA8"/>
    <w:rsid w:val="00395597"/>
    <w:rsid w:val="00397DB1"/>
    <w:rsid w:val="003A0F70"/>
    <w:rsid w:val="003A40FD"/>
    <w:rsid w:val="003A5B47"/>
    <w:rsid w:val="003A6345"/>
    <w:rsid w:val="003A7A79"/>
    <w:rsid w:val="003B2880"/>
    <w:rsid w:val="003B58AE"/>
    <w:rsid w:val="003C2692"/>
    <w:rsid w:val="003C439F"/>
    <w:rsid w:val="003C52A0"/>
    <w:rsid w:val="003C5E03"/>
    <w:rsid w:val="003C63B0"/>
    <w:rsid w:val="003C7735"/>
    <w:rsid w:val="003D03ED"/>
    <w:rsid w:val="003D437E"/>
    <w:rsid w:val="003D6182"/>
    <w:rsid w:val="003E0964"/>
    <w:rsid w:val="003E1588"/>
    <w:rsid w:val="003E2F4B"/>
    <w:rsid w:val="003E3AAB"/>
    <w:rsid w:val="003E3B5E"/>
    <w:rsid w:val="003E4897"/>
    <w:rsid w:val="003F017F"/>
    <w:rsid w:val="003F38D0"/>
    <w:rsid w:val="003F4653"/>
    <w:rsid w:val="003F5560"/>
    <w:rsid w:val="003F590F"/>
    <w:rsid w:val="003F5A08"/>
    <w:rsid w:val="003F6649"/>
    <w:rsid w:val="0040038A"/>
    <w:rsid w:val="00402284"/>
    <w:rsid w:val="00402B38"/>
    <w:rsid w:val="00403F47"/>
    <w:rsid w:val="00406FC7"/>
    <w:rsid w:val="00410136"/>
    <w:rsid w:val="0041090F"/>
    <w:rsid w:val="00411A7F"/>
    <w:rsid w:val="004130D3"/>
    <w:rsid w:val="00413B6E"/>
    <w:rsid w:val="00413F11"/>
    <w:rsid w:val="00414999"/>
    <w:rsid w:val="00414FA6"/>
    <w:rsid w:val="00416D7F"/>
    <w:rsid w:val="00417AD0"/>
    <w:rsid w:val="004202D8"/>
    <w:rsid w:val="00420BA4"/>
    <w:rsid w:val="00420EB1"/>
    <w:rsid w:val="00421401"/>
    <w:rsid w:val="00422586"/>
    <w:rsid w:val="0042277F"/>
    <w:rsid w:val="00422B53"/>
    <w:rsid w:val="00422E5F"/>
    <w:rsid w:val="00424822"/>
    <w:rsid w:val="004252B1"/>
    <w:rsid w:val="0042545E"/>
    <w:rsid w:val="004265EB"/>
    <w:rsid w:val="0042708E"/>
    <w:rsid w:val="004277E8"/>
    <w:rsid w:val="00432810"/>
    <w:rsid w:val="00435C27"/>
    <w:rsid w:val="004361A5"/>
    <w:rsid w:val="004361E4"/>
    <w:rsid w:val="0044070A"/>
    <w:rsid w:val="00440B9E"/>
    <w:rsid w:val="00441209"/>
    <w:rsid w:val="00441354"/>
    <w:rsid w:val="004417BB"/>
    <w:rsid w:val="00446398"/>
    <w:rsid w:val="00446528"/>
    <w:rsid w:val="00446B32"/>
    <w:rsid w:val="00450B1D"/>
    <w:rsid w:val="004531C9"/>
    <w:rsid w:val="004538D8"/>
    <w:rsid w:val="00454D42"/>
    <w:rsid w:val="00455238"/>
    <w:rsid w:val="00455526"/>
    <w:rsid w:val="004562CB"/>
    <w:rsid w:val="00457A89"/>
    <w:rsid w:val="00460D12"/>
    <w:rsid w:val="004657C6"/>
    <w:rsid w:val="00465A71"/>
    <w:rsid w:val="0046637D"/>
    <w:rsid w:val="00466883"/>
    <w:rsid w:val="00471C18"/>
    <w:rsid w:val="00474FCE"/>
    <w:rsid w:val="00484B02"/>
    <w:rsid w:val="004932AA"/>
    <w:rsid w:val="00493F16"/>
    <w:rsid w:val="00494EDD"/>
    <w:rsid w:val="004966FA"/>
    <w:rsid w:val="004969A9"/>
    <w:rsid w:val="00497584"/>
    <w:rsid w:val="004977AE"/>
    <w:rsid w:val="004A15D2"/>
    <w:rsid w:val="004A1687"/>
    <w:rsid w:val="004A172F"/>
    <w:rsid w:val="004A49C2"/>
    <w:rsid w:val="004A73FE"/>
    <w:rsid w:val="004B1D14"/>
    <w:rsid w:val="004B2D17"/>
    <w:rsid w:val="004B3000"/>
    <w:rsid w:val="004B32F2"/>
    <w:rsid w:val="004B356E"/>
    <w:rsid w:val="004B49A0"/>
    <w:rsid w:val="004B5231"/>
    <w:rsid w:val="004B66E7"/>
    <w:rsid w:val="004C1DC8"/>
    <w:rsid w:val="004C3576"/>
    <w:rsid w:val="004C3A04"/>
    <w:rsid w:val="004C72E8"/>
    <w:rsid w:val="004D0330"/>
    <w:rsid w:val="004D0C0A"/>
    <w:rsid w:val="004D1115"/>
    <w:rsid w:val="004D34B3"/>
    <w:rsid w:val="004D51B6"/>
    <w:rsid w:val="004D65FB"/>
    <w:rsid w:val="004D6D84"/>
    <w:rsid w:val="004D6F41"/>
    <w:rsid w:val="004D7646"/>
    <w:rsid w:val="004D78B1"/>
    <w:rsid w:val="004E0BF5"/>
    <w:rsid w:val="004E41E1"/>
    <w:rsid w:val="004E5D68"/>
    <w:rsid w:val="004F12C3"/>
    <w:rsid w:val="004F2089"/>
    <w:rsid w:val="004F2846"/>
    <w:rsid w:val="004F3600"/>
    <w:rsid w:val="004F3C69"/>
    <w:rsid w:val="0050094A"/>
    <w:rsid w:val="005010C1"/>
    <w:rsid w:val="005021E1"/>
    <w:rsid w:val="00502E38"/>
    <w:rsid w:val="00503A78"/>
    <w:rsid w:val="005126B5"/>
    <w:rsid w:val="005163E9"/>
    <w:rsid w:val="00516C57"/>
    <w:rsid w:val="00517A34"/>
    <w:rsid w:val="005202D3"/>
    <w:rsid w:val="00520A78"/>
    <w:rsid w:val="005225AE"/>
    <w:rsid w:val="005242CC"/>
    <w:rsid w:val="0052488B"/>
    <w:rsid w:val="00524BEA"/>
    <w:rsid w:val="005255A2"/>
    <w:rsid w:val="00527A4E"/>
    <w:rsid w:val="00530DD6"/>
    <w:rsid w:val="005347C6"/>
    <w:rsid w:val="00534E98"/>
    <w:rsid w:val="0053539A"/>
    <w:rsid w:val="00535FB6"/>
    <w:rsid w:val="00536479"/>
    <w:rsid w:val="0053683C"/>
    <w:rsid w:val="005373C9"/>
    <w:rsid w:val="005400D4"/>
    <w:rsid w:val="00542B73"/>
    <w:rsid w:val="005434D5"/>
    <w:rsid w:val="00543F3B"/>
    <w:rsid w:val="00546F08"/>
    <w:rsid w:val="00552666"/>
    <w:rsid w:val="00552B4A"/>
    <w:rsid w:val="00554B18"/>
    <w:rsid w:val="00555DA4"/>
    <w:rsid w:val="005607E6"/>
    <w:rsid w:val="00561A90"/>
    <w:rsid w:val="005626DF"/>
    <w:rsid w:val="00564258"/>
    <w:rsid w:val="00564C5D"/>
    <w:rsid w:val="00564FC4"/>
    <w:rsid w:val="0056507D"/>
    <w:rsid w:val="00566A64"/>
    <w:rsid w:val="00570F72"/>
    <w:rsid w:val="005713C4"/>
    <w:rsid w:val="005720C9"/>
    <w:rsid w:val="00574931"/>
    <w:rsid w:val="0057558F"/>
    <w:rsid w:val="005774DD"/>
    <w:rsid w:val="00580FD7"/>
    <w:rsid w:val="00582F8E"/>
    <w:rsid w:val="00583791"/>
    <w:rsid w:val="00583A0A"/>
    <w:rsid w:val="0058746E"/>
    <w:rsid w:val="005907E1"/>
    <w:rsid w:val="00591BE6"/>
    <w:rsid w:val="00591F80"/>
    <w:rsid w:val="005927C1"/>
    <w:rsid w:val="00593059"/>
    <w:rsid w:val="00594C8D"/>
    <w:rsid w:val="00597680"/>
    <w:rsid w:val="005A313F"/>
    <w:rsid w:val="005A3FEF"/>
    <w:rsid w:val="005A4F21"/>
    <w:rsid w:val="005A638A"/>
    <w:rsid w:val="005A6D5C"/>
    <w:rsid w:val="005B014D"/>
    <w:rsid w:val="005B1376"/>
    <w:rsid w:val="005B13D8"/>
    <w:rsid w:val="005B1738"/>
    <w:rsid w:val="005B17B9"/>
    <w:rsid w:val="005B1921"/>
    <w:rsid w:val="005B2DEB"/>
    <w:rsid w:val="005B46A4"/>
    <w:rsid w:val="005C00B0"/>
    <w:rsid w:val="005C24EF"/>
    <w:rsid w:val="005C33B1"/>
    <w:rsid w:val="005C4C00"/>
    <w:rsid w:val="005C5CF7"/>
    <w:rsid w:val="005C74EF"/>
    <w:rsid w:val="005C761C"/>
    <w:rsid w:val="005C7EC5"/>
    <w:rsid w:val="005D1EEF"/>
    <w:rsid w:val="005D2D30"/>
    <w:rsid w:val="005D2DB1"/>
    <w:rsid w:val="005D39A2"/>
    <w:rsid w:val="005D74F4"/>
    <w:rsid w:val="005E0FDA"/>
    <w:rsid w:val="005E213B"/>
    <w:rsid w:val="005E2BB4"/>
    <w:rsid w:val="005E30BF"/>
    <w:rsid w:val="005E4859"/>
    <w:rsid w:val="005E687B"/>
    <w:rsid w:val="005F1677"/>
    <w:rsid w:val="005F2462"/>
    <w:rsid w:val="005F55AA"/>
    <w:rsid w:val="005F5C6B"/>
    <w:rsid w:val="005F6797"/>
    <w:rsid w:val="00602DBE"/>
    <w:rsid w:val="00604F28"/>
    <w:rsid w:val="0061195F"/>
    <w:rsid w:val="0061358F"/>
    <w:rsid w:val="006158A6"/>
    <w:rsid w:val="00617533"/>
    <w:rsid w:val="006177B8"/>
    <w:rsid w:val="00622FD8"/>
    <w:rsid w:val="006233B4"/>
    <w:rsid w:val="006312A5"/>
    <w:rsid w:val="006319CF"/>
    <w:rsid w:val="00631C6F"/>
    <w:rsid w:val="00631DF5"/>
    <w:rsid w:val="00632F0E"/>
    <w:rsid w:val="006336BA"/>
    <w:rsid w:val="00636F98"/>
    <w:rsid w:val="006376F4"/>
    <w:rsid w:val="006404EF"/>
    <w:rsid w:val="006446E7"/>
    <w:rsid w:val="0064481B"/>
    <w:rsid w:val="006448A7"/>
    <w:rsid w:val="00645EBD"/>
    <w:rsid w:val="00645EC8"/>
    <w:rsid w:val="00650489"/>
    <w:rsid w:val="00651E26"/>
    <w:rsid w:val="0065458C"/>
    <w:rsid w:val="00660355"/>
    <w:rsid w:val="00660515"/>
    <w:rsid w:val="006605FD"/>
    <w:rsid w:val="00661474"/>
    <w:rsid w:val="00661FE8"/>
    <w:rsid w:val="00664631"/>
    <w:rsid w:val="006652FC"/>
    <w:rsid w:val="00671D4D"/>
    <w:rsid w:val="0067237B"/>
    <w:rsid w:val="00675086"/>
    <w:rsid w:val="0067510E"/>
    <w:rsid w:val="006757A6"/>
    <w:rsid w:val="00677AC4"/>
    <w:rsid w:val="00682380"/>
    <w:rsid w:val="00682A08"/>
    <w:rsid w:val="006839D0"/>
    <w:rsid w:val="006848A9"/>
    <w:rsid w:val="00686263"/>
    <w:rsid w:val="00690A70"/>
    <w:rsid w:val="00692D1B"/>
    <w:rsid w:val="00694348"/>
    <w:rsid w:val="00694CCD"/>
    <w:rsid w:val="006955BD"/>
    <w:rsid w:val="006957A1"/>
    <w:rsid w:val="006A021C"/>
    <w:rsid w:val="006A0C05"/>
    <w:rsid w:val="006A1300"/>
    <w:rsid w:val="006A1576"/>
    <w:rsid w:val="006A37CF"/>
    <w:rsid w:val="006A3C42"/>
    <w:rsid w:val="006A42B1"/>
    <w:rsid w:val="006A43A0"/>
    <w:rsid w:val="006A43F2"/>
    <w:rsid w:val="006A474D"/>
    <w:rsid w:val="006B1FB7"/>
    <w:rsid w:val="006B30BA"/>
    <w:rsid w:val="006B4DC0"/>
    <w:rsid w:val="006C0D9E"/>
    <w:rsid w:val="006C171C"/>
    <w:rsid w:val="006C6996"/>
    <w:rsid w:val="006D324F"/>
    <w:rsid w:val="006D40C5"/>
    <w:rsid w:val="006D6F71"/>
    <w:rsid w:val="006E0177"/>
    <w:rsid w:val="006E35D5"/>
    <w:rsid w:val="006E61F2"/>
    <w:rsid w:val="006E7363"/>
    <w:rsid w:val="006F1D13"/>
    <w:rsid w:val="006F4F45"/>
    <w:rsid w:val="006F52B9"/>
    <w:rsid w:val="006F7672"/>
    <w:rsid w:val="006F7C43"/>
    <w:rsid w:val="00700D9B"/>
    <w:rsid w:val="00701571"/>
    <w:rsid w:val="00703D76"/>
    <w:rsid w:val="00703DFD"/>
    <w:rsid w:val="0070635B"/>
    <w:rsid w:val="007065A2"/>
    <w:rsid w:val="007069FD"/>
    <w:rsid w:val="00710496"/>
    <w:rsid w:val="007119A4"/>
    <w:rsid w:val="00711A9A"/>
    <w:rsid w:val="00722EEB"/>
    <w:rsid w:val="00723CB4"/>
    <w:rsid w:val="0072527E"/>
    <w:rsid w:val="0072587A"/>
    <w:rsid w:val="00725E11"/>
    <w:rsid w:val="0072680B"/>
    <w:rsid w:val="007276D5"/>
    <w:rsid w:val="00731F5C"/>
    <w:rsid w:val="007326C4"/>
    <w:rsid w:val="00734606"/>
    <w:rsid w:val="00735E67"/>
    <w:rsid w:val="00742467"/>
    <w:rsid w:val="00742B1F"/>
    <w:rsid w:val="00742B2C"/>
    <w:rsid w:val="00742D86"/>
    <w:rsid w:val="007436BD"/>
    <w:rsid w:val="0074473B"/>
    <w:rsid w:val="007461D2"/>
    <w:rsid w:val="007467A4"/>
    <w:rsid w:val="00750B4C"/>
    <w:rsid w:val="00750B7B"/>
    <w:rsid w:val="00750D26"/>
    <w:rsid w:val="00752931"/>
    <w:rsid w:val="00752D42"/>
    <w:rsid w:val="007533BF"/>
    <w:rsid w:val="00757AD6"/>
    <w:rsid w:val="00760000"/>
    <w:rsid w:val="00762A8C"/>
    <w:rsid w:val="00762CDE"/>
    <w:rsid w:val="00763190"/>
    <w:rsid w:val="00765997"/>
    <w:rsid w:val="007703E5"/>
    <w:rsid w:val="00771104"/>
    <w:rsid w:val="00771507"/>
    <w:rsid w:val="007725B0"/>
    <w:rsid w:val="007733EC"/>
    <w:rsid w:val="00773B8E"/>
    <w:rsid w:val="007749F9"/>
    <w:rsid w:val="00774E9D"/>
    <w:rsid w:val="0077522A"/>
    <w:rsid w:val="0077560E"/>
    <w:rsid w:val="007764D5"/>
    <w:rsid w:val="00777417"/>
    <w:rsid w:val="00780008"/>
    <w:rsid w:val="007809FD"/>
    <w:rsid w:val="00781C36"/>
    <w:rsid w:val="00783FF8"/>
    <w:rsid w:val="007845B2"/>
    <w:rsid w:val="00785C2D"/>
    <w:rsid w:val="00786A9A"/>
    <w:rsid w:val="0079110A"/>
    <w:rsid w:val="00791618"/>
    <w:rsid w:val="00792020"/>
    <w:rsid w:val="00792A7B"/>
    <w:rsid w:val="00794FD0"/>
    <w:rsid w:val="00796C56"/>
    <w:rsid w:val="00797039"/>
    <w:rsid w:val="007A2B15"/>
    <w:rsid w:val="007A546C"/>
    <w:rsid w:val="007B2E73"/>
    <w:rsid w:val="007B396C"/>
    <w:rsid w:val="007B5456"/>
    <w:rsid w:val="007B5A6F"/>
    <w:rsid w:val="007B65DC"/>
    <w:rsid w:val="007B7D48"/>
    <w:rsid w:val="007C01F4"/>
    <w:rsid w:val="007C0DC3"/>
    <w:rsid w:val="007C1139"/>
    <w:rsid w:val="007C3E3B"/>
    <w:rsid w:val="007C4D2C"/>
    <w:rsid w:val="007C5BBD"/>
    <w:rsid w:val="007D0D5A"/>
    <w:rsid w:val="007D4812"/>
    <w:rsid w:val="007D537F"/>
    <w:rsid w:val="007D6CEF"/>
    <w:rsid w:val="007E16B0"/>
    <w:rsid w:val="007E1CCC"/>
    <w:rsid w:val="007E4065"/>
    <w:rsid w:val="007E5A43"/>
    <w:rsid w:val="007E6ABE"/>
    <w:rsid w:val="007E73F3"/>
    <w:rsid w:val="007E7C58"/>
    <w:rsid w:val="007F212D"/>
    <w:rsid w:val="007F2543"/>
    <w:rsid w:val="007F4DBC"/>
    <w:rsid w:val="007F6DA5"/>
    <w:rsid w:val="007F6E58"/>
    <w:rsid w:val="007F7646"/>
    <w:rsid w:val="007F77B4"/>
    <w:rsid w:val="00802629"/>
    <w:rsid w:val="008045A0"/>
    <w:rsid w:val="00810C6E"/>
    <w:rsid w:val="00810CDF"/>
    <w:rsid w:val="00812127"/>
    <w:rsid w:val="00812F38"/>
    <w:rsid w:val="00814161"/>
    <w:rsid w:val="00820A45"/>
    <w:rsid w:val="0082182F"/>
    <w:rsid w:val="00824195"/>
    <w:rsid w:val="00825F90"/>
    <w:rsid w:val="00830216"/>
    <w:rsid w:val="00830E33"/>
    <w:rsid w:val="00831C53"/>
    <w:rsid w:val="008342F6"/>
    <w:rsid w:val="0083510D"/>
    <w:rsid w:val="00837070"/>
    <w:rsid w:val="008411B6"/>
    <w:rsid w:val="00842581"/>
    <w:rsid w:val="00843D46"/>
    <w:rsid w:val="00847003"/>
    <w:rsid w:val="0085066A"/>
    <w:rsid w:val="00851E28"/>
    <w:rsid w:val="0085434B"/>
    <w:rsid w:val="0086131C"/>
    <w:rsid w:val="00862853"/>
    <w:rsid w:val="008628FE"/>
    <w:rsid w:val="00867D8E"/>
    <w:rsid w:val="00870351"/>
    <w:rsid w:val="00870CD7"/>
    <w:rsid w:val="008723E3"/>
    <w:rsid w:val="00872E98"/>
    <w:rsid w:val="00873B2E"/>
    <w:rsid w:val="00877142"/>
    <w:rsid w:val="008815C8"/>
    <w:rsid w:val="008820DC"/>
    <w:rsid w:val="00885085"/>
    <w:rsid w:val="0089079F"/>
    <w:rsid w:val="00890FF2"/>
    <w:rsid w:val="008920FB"/>
    <w:rsid w:val="00892B12"/>
    <w:rsid w:val="008931BD"/>
    <w:rsid w:val="00893A00"/>
    <w:rsid w:val="00893B89"/>
    <w:rsid w:val="00894304"/>
    <w:rsid w:val="008A0765"/>
    <w:rsid w:val="008A3D4A"/>
    <w:rsid w:val="008A4DFB"/>
    <w:rsid w:val="008A50E2"/>
    <w:rsid w:val="008A6229"/>
    <w:rsid w:val="008A7CD3"/>
    <w:rsid w:val="008B0BF3"/>
    <w:rsid w:val="008B1B1A"/>
    <w:rsid w:val="008B3B5A"/>
    <w:rsid w:val="008B3D4D"/>
    <w:rsid w:val="008B466E"/>
    <w:rsid w:val="008B5ED3"/>
    <w:rsid w:val="008B62BF"/>
    <w:rsid w:val="008B75EA"/>
    <w:rsid w:val="008C0219"/>
    <w:rsid w:val="008C0467"/>
    <w:rsid w:val="008C058F"/>
    <w:rsid w:val="008C09B7"/>
    <w:rsid w:val="008C0DE1"/>
    <w:rsid w:val="008C3560"/>
    <w:rsid w:val="008C3D39"/>
    <w:rsid w:val="008C53F1"/>
    <w:rsid w:val="008C5A81"/>
    <w:rsid w:val="008C5D1B"/>
    <w:rsid w:val="008D1E68"/>
    <w:rsid w:val="008D26B0"/>
    <w:rsid w:val="008D339D"/>
    <w:rsid w:val="008D566E"/>
    <w:rsid w:val="008D580A"/>
    <w:rsid w:val="008D799D"/>
    <w:rsid w:val="008E1268"/>
    <w:rsid w:val="008E2129"/>
    <w:rsid w:val="008E4699"/>
    <w:rsid w:val="008E49B4"/>
    <w:rsid w:val="008E4BFF"/>
    <w:rsid w:val="008E5CDE"/>
    <w:rsid w:val="008E5FFB"/>
    <w:rsid w:val="008E6406"/>
    <w:rsid w:val="00903079"/>
    <w:rsid w:val="00906E19"/>
    <w:rsid w:val="00906EAE"/>
    <w:rsid w:val="00910B3C"/>
    <w:rsid w:val="00911A8E"/>
    <w:rsid w:val="0091295F"/>
    <w:rsid w:val="00913A79"/>
    <w:rsid w:val="00914F0B"/>
    <w:rsid w:val="00921A97"/>
    <w:rsid w:val="009235AA"/>
    <w:rsid w:val="00923845"/>
    <w:rsid w:val="00925FAF"/>
    <w:rsid w:val="009275C0"/>
    <w:rsid w:val="00927B61"/>
    <w:rsid w:val="0093080F"/>
    <w:rsid w:val="00933439"/>
    <w:rsid w:val="00933974"/>
    <w:rsid w:val="00935782"/>
    <w:rsid w:val="00935DF2"/>
    <w:rsid w:val="00936EA1"/>
    <w:rsid w:val="00937F17"/>
    <w:rsid w:val="00943130"/>
    <w:rsid w:val="00943495"/>
    <w:rsid w:val="00943635"/>
    <w:rsid w:val="00946E84"/>
    <w:rsid w:val="0094705B"/>
    <w:rsid w:val="00951245"/>
    <w:rsid w:val="00951E6E"/>
    <w:rsid w:val="009533C4"/>
    <w:rsid w:val="009543D7"/>
    <w:rsid w:val="00954DEF"/>
    <w:rsid w:val="00955D5F"/>
    <w:rsid w:val="009577AD"/>
    <w:rsid w:val="009655FE"/>
    <w:rsid w:val="00966F7D"/>
    <w:rsid w:val="00967150"/>
    <w:rsid w:val="0097005E"/>
    <w:rsid w:val="00970159"/>
    <w:rsid w:val="009727C5"/>
    <w:rsid w:val="00974262"/>
    <w:rsid w:val="009764E8"/>
    <w:rsid w:val="009816AA"/>
    <w:rsid w:val="00982D5F"/>
    <w:rsid w:val="00985569"/>
    <w:rsid w:val="0098755C"/>
    <w:rsid w:val="009920C7"/>
    <w:rsid w:val="00992807"/>
    <w:rsid w:val="00992E73"/>
    <w:rsid w:val="0099392F"/>
    <w:rsid w:val="00996736"/>
    <w:rsid w:val="00997BDB"/>
    <w:rsid w:val="009A11E6"/>
    <w:rsid w:val="009A1FF5"/>
    <w:rsid w:val="009A21F3"/>
    <w:rsid w:val="009A272E"/>
    <w:rsid w:val="009A3A73"/>
    <w:rsid w:val="009A4250"/>
    <w:rsid w:val="009A5791"/>
    <w:rsid w:val="009A647C"/>
    <w:rsid w:val="009B0B00"/>
    <w:rsid w:val="009B0DFB"/>
    <w:rsid w:val="009B2DCC"/>
    <w:rsid w:val="009B363C"/>
    <w:rsid w:val="009B3E13"/>
    <w:rsid w:val="009B4132"/>
    <w:rsid w:val="009B416F"/>
    <w:rsid w:val="009B6B4B"/>
    <w:rsid w:val="009B7085"/>
    <w:rsid w:val="009B74F4"/>
    <w:rsid w:val="009C0B8C"/>
    <w:rsid w:val="009C1676"/>
    <w:rsid w:val="009C36F7"/>
    <w:rsid w:val="009C3AAC"/>
    <w:rsid w:val="009C6F2A"/>
    <w:rsid w:val="009D1C40"/>
    <w:rsid w:val="009D5DAF"/>
    <w:rsid w:val="009D651A"/>
    <w:rsid w:val="009D7085"/>
    <w:rsid w:val="009E08EB"/>
    <w:rsid w:val="009E378F"/>
    <w:rsid w:val="009E3B6A"/>
    <w:rsid w:val="009E4D45"/>
    <w:rsid w:val="009E5B11"/>
    <w:rsid w:val="009E5DD5"/>
    <w:rsid w:val="009E68A6"/>
    <w:rsid w:val="009F20CE"/>
    <w:rsid w:val="009F3A7D"/>
    <w:rsid w:val="009F5C59"/>
    <w:rsid w:val="009F7033"/>
    <w:rsid w:val="00A02047"/>
    <w:rsid w:val="00A025F9"/>
    <w:rsid w:val="00A06443"/>
    <w:rsid w:val="00A07904"/>
    <w:rsid w:val="00A07AB2"/>
    <w:rsid w:val="00A07B78"/>
    <w:rsid w:val="00A07D2F"/>
    <w:rsid w:val="00A11C8D"/>
    <w:rsid w:val="00A129ED"/>
    <w:rsid w:val="00A2062E"/>
    <w:rsid w:val="00A22808"/>
    <w:rsid w:val="00A25CA2"/>
    <w:rsid w:val="00A300C4"/>
    <w:rsid w:val="00A305E2"/>
    <w:rsid w:val="00A327C4"/>
    <w:rsid w:val="00A33210"/>
    <w:rsid w:val="00A341BE"/>
    <w:rsid w:val="00A34D60"/>
    <w:rsid w:val="00A357BF"/>
    <w:rsid w:val="00A35B67"/>
    <w:rsid w:val="00A405B9"/>
    <w:rsid w:val="00A43B1A"/>
    <w:rsid w:val="00A507F2"/>
    <w:rsid w:val="00A51DDD"/>
    <w:rsid w:val="00A51FE8"/>
    <w:rsid w:val="00A526B2"/>
    <w:rsid w:val="00A5375A"/>
    <w:rsid w:val="00A54576"/>
    <w:rsid w:val="00A54FE3"/>
    <w:rsid w:val="00A567A0"/>
    <w:rsid w:val="00A575B9"/>
    <w:rsid w:val="00A57875"/>
    <w:rsid w:val="00A60B4D"/>
    <w:rsid w:val="00A611C6"/>
    <w:rsid w:val="00A613B8"/>
    <w:rsid w:val="00A616AE"/>
    <w:rsid w:val="00A6258C"/>
    <w:rsid w:val="00A64343"/>
    <w:rsid w:val="00A66949"/>
    <w:rsid w:val="00A710BD"/>
    <w:rsid w:val="00A72415"/>
    <w:rsid w:val="00A729A8"/>
    <w:rsid w:val="00A74D9A"/>
    <w:rsid w:val="00A75E40"/>
    <w:rsid w:val="00A77131"/>
    <w:rsid w:val="00A801C2"/>
    <w:rsid w:val="00A80371"/>
    <w:rsid w:val="00A80657"/>
    <w:rsid w:val="00A8089B"/>
    <w:rsid w:val="00A81583"/>
    <w:rsid w:val="00A8356E"/>
    <w:rsid w:val="00A84F6E"/>
    <w:rsid w:val="00A852A8"/>
    <w:rsid w:val="00A853FD"/>
    <w:rsid w:val="00A864A5"/>
    <w:rsid w:val="00A91037"/>
    <w:rsid w:val="00A926BD"/>
    <w:rsid w:val="00A927E9"/>
    <w:rsid w:val="00A9298F"/>
    <w:rsid w:val="00A9331C"/>
    <w:rsid w:val="00A97280"/>
    <w:rsid w:val="00A97E9D"/>
    <w:rsid w:val="00AA08CD"/>
    <w:rsid w:val="00AA1082"/>
    <w:rsid w:val="00AA2C20"/>
    <w:rsid w:val="00AA2C51"/>
    <w:rsid w:val="00AA2D20"/>
    <w:rsid w:val="00AA4795"/>
    <w:rsid w:val="00AA54D2"/>
    <w:rsid w:val="00AA5555"/>
    <w:rsid w:val="00AA7417"/>
    <w:rsid w:val="00AB13A2"/>
    <w:rsid w:val="00AB1F4F"/>
    <w:rsid w:val="00AB206C"/>
    <w:rsid w:val="00AB6D23"/>
    <w:rsid w:val="00AC16B0"/>
    <w:rsid w:val="00AC1E2A"/>
    <w:rsid w:val="00AC6B61"/>
    <w:rsid w:val="00AC7213"/>
    <w:rsid w:val="00AD17BA"/>
    <w:rsid w:val="00AD1B4D"/>
    <w:rsid w:val="00AD56D3"/>
    <w:rsid w:val="00AD67FC"/>
    <w:rsid w:val="00AD68F4"/>
    <w:rsid w:val="00AD7602"/>
    <w:rsid w:val="00AD77A8"/>
    <w:rsid w:val="00AE1D2E"/>
    <w:rsid w:val="00AE31A5"/>
    <w:rsid w:val="00AE37F9"/>
    <w:rsid w:val="00AE7570"/>
    <w:rsid w:val="00AF0163"/>
    <w:rsid w:val="00AF1C3C"/>
    <w:rsid w:val="00AF2261"/>
    <w:rsid w:val="00AF3BF3"/>
    <w:rsid w:val="00AF3D82"/>
    <w:rsid w:val="00AF48E2"/>
    <w:rsid w:val="00AF5019"/>
    <w:rsid w:val="00AF79CD"/>
    <w:rsid w:val="00B0002D"/>
    <w:rsid w:val="00B008AB"/>
    <w:rsid w:val="00B03C37"/>
    <w:rsid w:val="00B069DE"/>
    <w:rsid w:val="00B104D1"/>
    <w:rsid w:val="00B144E5"/>
    <w:rsid w:val="00B16C1A"/>
    <w:rsid w:val="00B17E4F"/>
    <w:rsid w:val="00B17F5C"/>
    <w:rsid w:val="00B20262"/>
    <w:rsid w:val="00B21218"/>
    <w:rsid w:val="00B220DF"/>
    <w:rsid w:val="00B23E11"/>
    <w:rsid w:val="00B279FA"/>
    <w:rsid w:val="00B309A5"/>
    <w:rsid w:val="00B31357"/>
    <w:rsid w:val="00B316A5"/>
    <w:rsid w:val="00B3353C"/>
    <w:rsid w:val="00B34496"/>
    <w:rsid w:val="00B35C3A"/>
    <w:rsid w:val="00B374E9"/>
    <w:rsid w:val="00B449DB"/>
    <w:rsid w:val="00B47649"/>
    <w:rsid w:val="00B502B3"/>
    <w:rsid w:val="00B509B2"/>
    <w:rsid w:val="00B529DF"/>
    <w:rsid w:val="00B52ED5"/>
    <w:rsid w:val="00B54494"/>
    <w:rsid w:val="00B60D68"/>
    <w:rsid w:val="00B610DD"/>
    <w:rsid w:val="00B6198B"/>
    <w:rsid w:val="00B63801"/>
    <w:rsid w:val="00B64514"/>
    <w:rsid w:val="00B64688"/>
    <w:rsid w:val="00B6528C"/>
    <w:rsid w:val="00B72F4C"/>
    <w:rsid w:val="00B81D53"/>
    <w:rsid w:val="00B836A5"/>
    <w:rsid w:val="00B83717"/>
    <w:rsid w:val="00B8463C"/>
    <w:rsid w:val="00B84794"/>
    <w:rsid w:val="00B8599A"/>
    <w:rsid w:val="00B86498"/>
    <w:rsid w:val="00B87180"/>
    <w:rsid w:val="00B87B4D"/>
    <w:rsid w:val="00B922F5"/>
    <w:rsid w:val="00B930F7"/>
    <w:rsid w:val="00B93575"/>
    <w:rsid w:val="00B93BE1"/>
    <w:rsid w:val="00B95DE1"/>
    <w:rsid w:val="00B95E02"/>
    <w:rsid w:val="00B9767C"/>
    <w:rsid w:val="00B97FA2"/>
    <w:rsid w:val="00BA031E"/>
    <w:rsid w:val="00BA0D75"/>
    <w:rsid w:val="00BA2D32"/>
    <w:rsid w:val="00BA4D0F"/>
    <w:rsid w:val="00BA6734"/>
    <w:rsid w:val="00BA7EAB"/>
    <w:rsid w:val="00BB133A"/>
    <w:rsid w:val="00BB287D"/>
    <w:rsid w:val="00BB4042"/>
    <w:rsid w:val="00BB4115"/>
    <w:rsid w:val="00BB6C9C"/>
    <w:rsid w:val="00BC0609"/>
    <w:rsid w:val="00BC0B44"/>
    <w:rsid w:val="00BC16B1"/>
    <w:rsid w:val="00BC2B5C"/>
    <w:rsid w:val="00BC402C"/>
    <w:rsid w:val="00BC4033"/>
    <w:rsid w:val="00BC40D6"/>
    <w:rsid w:val="00BC4456"/>
    <w:rsid w:val="00BC60C5"/>
    <w:rsid w:val="00BC7C00"/>
    <w:rsid w:val="00BD1F77"/>
    <w:rsid w:val="00BD70EC"/>
    <w:rsid w:val="00BE2175"/>
    <w:rsid w:val="00BE4B52"/>
    <w:rsid w:val="00BE5754"/>
    <w:rsid w:val="00BE7EEC"/>
    <w:rsid w:val="00BF06B7"/>
    <w:rsid w:val="00BF0909"/>
    <w:rsid w:val="00BF0A5E"/>
    <w:rsid w:val="00BF0F75"/>
    <w:rsid w:val="00BF2242"/>
    <w:rsid w:val="00BF2BA3"/>
    <w:rsid w:val="00BF3008"/>
    <w:rsid w:val="00BF37B9"/>
    <w:rsid w:val="00BF578A"/>
    <w:rsid w:val="00C03DAA"/>
    <w:rsid w:val="00C07CEE"/>
    <w:rsid w:val="00C104B2"/>
    <w:rsid w:val="00C10738"/>
    <w:rsid w:val="00C1227E"/>
    <w:rsid w:val="00C15C7A"/>
    <w:rsid w:val="00C166CB"/>
    <w:rsid w:val="00C17EBE"/>
    <w:rsid w:val="00C2012E"/>
    <w:rsid w:val="00C2021D"/>
    <w:rsid w:val="00C22CF5"/>
    <w:rsid w:val="00C2388E"/>
    <w:rsid w:val="00C251F9"/>
    <w:rsid w:val="00C25F7E"/>
    <w:rsid w:val="00C262DD"/>
    <w:rsid w:val="00C310C3"/>
    <w:rsid w:val="00C31578"/>
    <w:rsid w:val="00C31AAC"/>
    <w:rsid w:val="00C334D5"/>
    <w:rsid w:val="00C33879"/>
    <w:rsid w:val="00C34B1D"/>
    <w:rsid w:val="00C368DE"/>
    <w:rsid w:val="00C36E64"/>
    <w:rsid w:val="00C43533"/>
    <w:rsid w:val="00C43FBD"/>
    <w:rsid w:val="00C44E0B"/>
    <w:rsid w:val="00C45235"/>
    <w:rsid w:val="00C454F5"/>
    <w:rsid w:val="00C45A01"/>
    <w:rsid w:val="00C45B50"/>
    <w:rsid w:val="00C46C1C"/>
    <w:rsid w:val="00C50CB4"/>
    <w:rsid w:val="00C54BB8"/>
    <w:rsid w:val="00C5540A"/>
    <w:rsid w:val="00C56B06"/>
    <w:rsid w:val="00C5730C"/>
    <w:rsid w:val="00C60C86"/>
    <w:rsid w:val="00C61D8F"/>
    <w:rsid w:val="00C6291E"/>
    <w:rsid w:val="00C6446B"/>
    <w:rsid w:val="00C64F68"/>
    <w:rsid w:val="00C66355"/>
    <w:rsid w:val="00C700CF"/>
    <w:rsid w:val="00C70E8A"/>
    <w:rsid w:val="00C71DB9"/>
    <w:rsid w:val="00C7219E"/>
    <w:rsid w:val="00C72AFC"/>
    <w:rsid w:val="00C76A88"/>
    <w:rsid w:val="00C7709D"/>
    <w:rsid w:val="00C8265C"/>
    <w:rsid w:val="00C82B07"/>
    <w:rsid w:val="00C85307"/>
    <w:rsid w:val="00C87F29"/>
    <w:rsid w:val="00C9135E"/>
    <w:rsid w:val="00C923CF"/>
    <w:rsid w:val="00C944DF"/>
    <w:rsid w:val="00C965AB"/>
    <w:rsid w:val="00C96D00"/>
    <w:rsid w:val="00C977C4"/>
    <w:rsid w:val="00CA08E5"/>
    <w:rsid w:val="00CA392F"/>
    <w:rsid w:val="00CA48BE"/>
    <w:rsid w:val="00CA684B"/>
    <w:rsid w:val="00CA7A2A"/>
    <w:rsid w:val="00CB2630"/>
    <w:rsid w:val="00CB34D1"/>
    <w:rsid w:val="00CB5023"/>
    <w:rsid w:val="00CB7C4E"/>
    <w:rsid w:val="00CC2714"/>
    <w:rsid w:val="00CC388C"/>
    <w:rsid w:val="00CC3BB8"/>
    <w:rsid w:val="00CC3C07"/>
    <w:rsid w:val="00CC557B"/>
    <w:rsid w:val="00CC7281"/>
    <w:rsid w:val="00CC797E"/>
    <w:rsid w:val="00CC7B83"/>
    <w:rsid w:val="00CC7BD6"/>
    <w:rsid w:val="00CC7EB0"/>
    <w:rsid w:val="00CD209C"/>
    <w:rsid w:val="00CD2434"/>
    <w:rsid w:val="00CD433D"/>
    <w:rsid w:val="00CD49E1"/>
    <w:rsid w:val="00CD62F5"/>
    <w:rsid w:val="00CE184F"/>
    <w:rsid w:val="00CE2381"/>
    <w:rsid w:val="00CE346C"/>
    <w:rsid w:val="00CE39A3"/>
    <w:rsid w:val="00CE4744"/>
    <w:rsid w:val="00CE4FBA"/>
    <w:rsid w:val="00CE570D"/>
    <w:rsid w:val="00CF2B48"/>
    <w:rsid w:val="00D00D79"/>
    <w:rsid w:val="00D0260C"/>
    <w:rsid w:val="00D03068"/>
    <w:rsid w:val="00D038FA"/>
    <w:rsid w:val="00D05CAE"/>
    <w:rsid w:val="00D05E9C"/>
    <w:rsid w:val="00D11694"/>
    <w:rsid w:val="00D13221"/>
    <w:rsid w:val="00D134F1"/>
    <w:rsid w:val="00D13A29"/>
    <w:rsid w:val="00D14A1D"/>
    <w:rsid w:val="00D159C2"/>
    <w:rsid w:val="00D21BE2"/>
    <w:rsid w:val="00D22C3E"/>
    <w:rsid w:val="00D247BC"/>
    <w:rsid w:val="00D260E2"/>
    <w:rsid w:val="00D309B3"/>
    <w:rsid w:val="00D324D6"/>
    <w:rsid w:val="00D341BB"/>
    <w:rsid w:val="00D35692"/>
    <w:rsid w:val="00D35CCC"/>
    <w:rsid w:val="00D377EC"/>
    <w:rsid w:val="00D40574"/>
    <w:rsid w:val="00D45A66"/>
    <w:rsid w:val="00D47B7B"/>
    <w:rsid w:val="00D501CC"/>
    <w:rsid w:val="00D53886"/>
    <w:rsid w:val="00D55D72"/>
    <w:rsid w:val="00D567ED"/>
    <w:rsid w:val="00D57A6E"/>
    <w:rsid w:val="00D62A72"/>
    <w:rsid w:val="00D63A75"/>
    <w:rsid w:val="00D73C25"/>
    <w:rsid w:val="00D73FC9"/>
    <w:rsid w:val="00D75E85"/>
    <w:rsid w:val="00D769DB"/>
    <w:rsid w:val="00D76C52"/>
    <w:rsid w:val="00D779DD"/>
    <w:rsid w:val="00D82D21"/>
    <w:rsid w:val="00D82D75"/>
    <w:rsid w:val="00D83BE6"/>
    <w:rsid w:val="00D84378"/>
    <w:rsid w:val="00D848C0"/>
    <w:rsid w:val="00D84F72"/>
    <w:rsid w:val="00D872BB"/>
    <w:rsid w:val="00D87DBB"/>
    <w:rsid w:val="00D9045C"/>
    <w:rsid w:val="00D92CD3"/>
    <w:rsid w:val="00D9351C"/>
    <w:rsid w:val="00D946A6"/>
    <w:rsid w:val="00D94780"/>
    <w:rsid w:val="00D96443"/>
    <w:rsid w:val="00D9676B"/>
    <w:rsid w:val="00DA0592"/>
    <w:rsid w:val="00DA1C75"/>
    <w:rsid w:val="00DA1FBE"/>
    <w:rsid w:val="00DA3A5E"/>
    <w:rsid w:val="00DA4026"/>
    <w:rsid w:val="00DA4310"/>
    <w:rsid w:val="00DA6824"/>
    <w:rsid w:val="00DA6DF5"/>
    <w:rsid w:val="00DA714D"/>
    <w:rsid w:val="00DB5812"/>
    <w:rsid w:val="00DC0045"/>
    <w:rsid w:val="00DC0751"/>
    <w:rsid w:val="00DC2872"/>
    <w:rsid w:val="00DC42C0"/>
    <w:rsid w:val="00DC44FD"/>
    <w:rsid w:val="00DC50F9"/>
    <w:rsid w:val="00DC61F6"/>
    <w:rsid w:val="00DC6938"/>
    <w:rsid w:val="00DC6F60"/>
    <w:rsid w:val="00DC70D3"/>
    <w:rsid w:val="00DC7E00"/>
    <w:rsid w:val="00DD1A4E"/>
    <w:rsid w:val="00DD27CC"/>
    <w:rsid w:val="00DD7886"/>
    <w:rsid w:val="00DD7E08"/>
    <w:rsid w:val="00DE0BDC"/>
    <w:rsid w:val="00DE21AD"/>
    <w:rsid w:val="00DE2CF6"/>
    <w:rsid w:val="00DE5494"/>
    <w:rsid w:val="00DE6121"/>
    <w:rsid w:val="00DE6858"/>
    <w:rsid w:val="00DE779D"/>
    <w:rsid w:val="00DE78B3"/>
    <w:rsid w:val="00DE7EB8"/>
    <w:rsid w:val="00DF01CE"/>
    <w:rsid w:val="00DF21FA"/>
    <w:rsid w:val="00DF3FC8"/>
    <w:rsid w:val="00DF5B3C"/>
    <w:rsid w:val="00DF6D54"/>
    <w:rsid w:val="00DF7D1E"/>
    <w:rsid w:val="00E02185"/>
    <w:rsid w:val="00E06CC2"/>
    <w:rsid w:val="00E0790D"/>
    <w:rsid w:val="00E1067A"/>
    <w:rsid w:val="00E11277"/>
    <w:rsid w:val="00E11294"/>
    <w:rsid w:val="00E11ED6"/>
    <w:rsid w:val="00E13479"/>
    <w:rsid w:val="00E1477A"/>
    <w:rsid w:val="00E14C9F"/>
    <w:rsid w:val="00E154D8"/>
    <w:rsid w:val="00E206FD"/>
    <w:rsid w:val="00E21EA1"/>
    <w:rsid w:val="00E22EFE"/>
    <w:rsid w:val="00E244C7"/>
    <w:rsid w:val="00E24BD0"/>
    <w:rsid w:val="00E2610F"/>
    <w:rsid w:val="00E27AA9"/>
    <w:rsid w:val="00E333A4"/>
    <w:rsid w:val="00E334C9"/>
    <w:rsid w:val="00E34B1E"/>
    <w:rsid w:val="00E34E12"/>
    <w:rsid w:val="00E36181"/>
    <w:rsid w:val="00E37554"/>
    <w:rsid w:val="00E37602"/>
    <w:rsid w:val="00E37D0C"/>
    <w:rsid w:val="00E37E04"/>
    <w:rsid w:val="00E420E0"/>
    <w:rsid w:val="00E44579"/>
    <w:rsid w:val="00E467A1"/>
    <w:rsid w:val="00E502B2"/>
    <w:rsid w:val="00E51C4F"/>
    <w:rsid w:val="00E53B4C"/>
    <w:rsid w:val="00E56D48"/>
    <w:rsid w:val="00E573A4"/>
    <w:rsid w:val="00E640C4"/>
    <w:rsid w:val="00E6536A"/>
    <w:rsid w:val="00E713E7"/>
    <w:rsid w:val="00E7754F"/>
    <w:rsid w:val="00E81C97"/>
    <w:rsid w:val="00E826C3"/>
    <w:rsid w:val="00E83E67"/>
    <w:rsid w:val="00E84E7E"/>
    <w:rsid w:val="00E85203"/>
    <w:rsid w:val="00E85EDF"/>
    <w:rsid w:val="00E934B9"/>
    <w:rsid w:val="00E93610"/>
    <w:rsid w:val="00E94C3D"/>
    <w:rsid w:val="00E975E6"/>
    <w:rsid w:val="00EA23B3"/>
    <w:rsid w:val="00EA352F"/>
    <w:rsid w:val="00EA3BF8"/>
    <w:rsid w:val="00EB2734"/>
    <w:rsid w:val="00EB6F96"/>
    <w:rsid w:val="00EC1FE1"/>
    <w:rsid w:val="00EC4274"/>
    <w:rsid w:val="00EC5F0B"/>
    <w:rsid w:val="00EC75CA"/>
    <w:rsid w:val="00ED29EB"/>
    <w:rsid w:val="00ED3BC2"/>
    <w:rsid w:val="00ED499C"/>
    <w:rsid w:val="00ED50C4"/>
    <w:rsid w:val="00ED73CC"/>
    <w:rsid w:val="00ED74C1"/>
    <w:rsid w:val="00ED7A1C"/>
    <w:rsid w:val="00EE0300"/>
    <w:rsid w:val="00EE2422"/>
    <w:rsid w:val="00EE2C08"/>
    <w:rsid w:val="00EE43A2"/>
    <w:rsid w:val="00EE50A3"/>
    <w:rsid w:val="00EE539C"/>
    <w:rsid w:val="00EE69BB"/>
    <w:rsid w:val="00EE7877"/>
    <w:rsid w:val="00EF0F00"/>
    <w:rsid w:val="00EF4972"/>
    <w:rsid w:val="00EF566C"/>
    <w:rsid w:val="00EF5C12"/>
    <w:rsid w:val="00F002E0"/>
    <w:rsid w:val="00F01F61"/>
    <w:rsid w:val="00F026CD"/>
    <w:rsid w:val="00F07EF6"/>
    <w:rsid w:val="00F12BFA"/>
    <w:rsid w:val="00F2074C"/>
    <w:rsid w:val="00F2384C"/>
    <w:rsid w:val="00F25405"/>
    <w:rsid w:val="00F2622B"/>
    <w:rsid w:val="00F2782F"/>
    <w:rsid w:val="00F305A0"/>
    <w:rsid w:val="00F32397"/>
    <w:rsid w:val="00F3268E"/>
    <w:rsid w:val="00F3581E"/>
    <w:rsid w:val="00F3584C"/>
    <w:rsid w:val="00F358B3"/>
    <w:rsid w:val="00F360A7"/>
    <w:rsid w:val="00F4014F"/>
    <w:rsid w:val="00F40827"/>
    <w:rsid w:val="00F447B0"/>
    <w:rsid w:val="00F50604"/>
    <w:rsid w:val="00F5221A"/>
    <w:rsid w:val="00F524D7"/>
    <w:rsid w:val="00F561C5"/>
    <w:rsid w:val="00F5727E"/>
    <w:rsid w:val="00F63E8A"/>
    <w:rsid w:val="00F64E57"/>
    <w:rsid w:val="00F66DE4"/>
    <w:rsid w:val="00F67A47"/>
    <w:rsid w:val="00F70503"/>
    <w:rsid w:val="00F7050B"/>
    <w:rsid w:val="00F72331"/>
    <w:rsid w:val="00F73621"/>
    <w:rsid w:val="00F73BD8"/>
    <w:rsid w:val="00F741EF"/>
    <w:rsid w:val="00F8096B"/>
    <w:rsid w:val="00F81A1A"/>
    <w:rsid w:val="00F8385A"/>
    <w:rsid w:val="00F84F77"/>
    <w:rsid w:val="00F87311"/>
    <w:rsid w:val="00F920DD"/>
    <w:rsid w:val="00F92EAD"/>
    <w:rsid w:val="00F930A1"/>
    <w:rsid w:val="00F94F94"/>
    <w:rsid w:val="00F96BBD"/>
    <w:rsid w:val="00FA233F"/>
    <w:rsid w:val="00FA26B0"/>
    <w:rsid w:val="00FA3A12"/>
    <w:rsid w:val="00FA3A75"/>
    <w:rsid w:val="00FA4AB1"/>
    <w:rsid w:val="00FA54D6"/>
    <w:rsid w:val="00FA60DE"/>
    <w:rsid w:val="00FA6E14"/>
    <w:rsid w:val="00FA6E6C"/>
    <w:rsid w:val="00FA71B8"/>
    <w:rsid w:val="00FA77DE"/>
    <w:rsid w:val="00FB1B04"/>
    <w:rsid w:val="00FB26A2"/>
    <w:rsid w:val="00FB2725"/>
    <w:rsid w:val="00FB593F"/>
    <w:rsid w:val="00FC021E"/>
    <w:rsid w:val="00FC1332"/>
    <w:rsid w:val="00FC3058"/>
    <w:rsid w:val="00FC317E"/>
    <w:rsid w:val="00FC4046"/>
    <w:rsid w:val="00FC465A"/>
    <w:rsid w:val="00FC5FE1"/>
    <w:rsid w:val="00FC7BA6"/>
    <w:rsid w:val="00FC7BD2"/>
    <w:rsid w:val="00FD2AE8"/>
    <w:rsid w:val="00FD4626"/>
    <w:rsid w:val="00FD5C50"/>
    <w:rsid w:val="00FD5F90"/>
    <w:rsid w:val="00FD6B7B"/>
    <w:rsid w:val="00FD7135"/>
    <w:rsid w:val="00FE224E"/>
    <w:rsid w:val="00FE324C"/>
    <w:rsid w:val="00FE3F11"/>
    <w:rsid w:val="00FE4235"/>
    <w:rsid w:val="00FF3707"/>
    <w:rsid w:val="00FF46C4"/>
    <w:rsid w:val="00FF4BF9"/>
    <w:rsid w:val="02CB400F"/>
    <w:rsid w:val="03C1218B"/>
    <w:rsid w:val="047A2D2D"/>
    <w:rsid w:val="053A4AA3"/>
    <w:rsid w:val="05452928"/>
    <w:rsid w:val="0612BAE2"/>
    <w:rsid w:val="0712B569"/>
    <w:rsid w:val="09B65B10"/>
    <w:rsid w:val="0A1FDE3F"/>
    <w:rsid w:val="0C227104"/>
    <w:rsid w:val="0CC8E479"/>
    <w:rsid w:val="0D177E68"/>
    <w:rsid w:val="0D59C2C3"/>
    <w:rsid w:val="0E56D402"/>
    <w:rsid w:val="0EA2BB5D"/>
    <w:rsid w:val="1C7F2AA4"/>
    <w:rsid w:val="1D5DAA2B"/>
    <w:rsid w:val="1EEC686E"/>
    <w:rsid w:val="1F12AEA8"/>
    <w:rsid w:val="20905E8D"/>
    <w:rsid w:val="2329402D"/>
    <w:rsid w:val="23375933"/>
    <w:rsid w:val="234EB5CB"/>
    <w:rsid w:val="235DC593"/>
    <w:rsid w:val="239A7FD2"/>
    <w:rsid w:val="26CBEF49"/>
    <w:rsid w:val="2C66BD55"/>
    <w:rsid w:val="2F9B954F"/>
    <w:rsid w:val="305EFBB2"/>
    <w:rsid w:val="314FABBE"/>
    <w:rsid w:val="3268929F"/>
    <w:rsid w:val="3390A1C5"/>
    <w:rsid w:val="33CBEC23"/>
    <w:rsid w:val="3421800F"/>
    <w:rsid w:val="353AD396"/>
    <w:rsid w:val="3636A151"/>
    <w:rsid w:val="39B2CCFE"/>
    <w:rsid w:val="3C062037"/>
    <w:rsid w:val="3DDF2E91"/>
    <w:rsid w:val="3F4C6C1A"/>
    <w:rsid w:val="3F5220D8"/>
    <w:rsid w:val="40E318D9"/>
    <w:rsid w:val="4154D5A4"/>
    <w:rsid w:val="418E23CA"/>
    <w:rsid w:val="4371EC39"/>
    <w:rsid w:val="44B1315A"/>
    <w:rsid w:val="45CAF699"/>
    <w:rsid w:val="4C650A90"/>
    <w:rsid w:val="4D51D5BA"/>
    <w:rsid w:val="4E8E22CE"/>
    <w:rsid w:val="4EADD837"/>
    <w:rsid w:val="4EE61E37"/>
    <w:rsid w:val="500013A9"/>
    <w:rsid w:val="5220F7D9"/>
    <w:rsid w:val="54080DC8"/>
    <w:rsid w:val="5411993A"/>
    <w:rsid w:val="569F1536"/>
    <w:rsid w:val="585FA4B6"/>
    <w:rsid w:val="59D270E5"/>
    <w:rsid w:val="5A933D6B"/>
    <w:rsid w:val="60FA5F93"/>
    <w:rsid w:val="61D0C900"/>
    <w:rsid w:val="66E17C03"/>
    <w:rsid w:val="6ADFE193"/>
    <w:rsid w:val="6FDAD085"/>
    <w:rsid w:val="73002F01"/>
    <w:rsid w:val="7426B0F2"/>
    <w:rsid w:val="759D6B09"/>
    <w:rsid w:val="75ADDB83"/>
    <w:rsid w:val="76013BC3"/>
    <w:rsid w:val="76B145B6"/>
    <w:rsid w:val="7719C25F"/>
    <w:rsid w:val="78385ED3"/>
    <w:rsid w:val="78B9F13B"/>
    <w:rsid w:val="7A8FFE29"/>
    <w:rsid w:val="7ACBF656"/>
    <w:rsid w:val="7AF99A0B"/>
    <w:rsid w:val="7AFACF5D"/>
    <w:rsid w:val="7BC3C268"/>
    <w:rsid w:val="7CEE4A6C"/>
    <w:rsid w:val="7F3A273E"/>
    <w:rsid w:val="7F544D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92D6E"/>
  <w15:docId w15:val="{AE91C5EF-1B82-46F0-9A9A-119D6156E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B87180"/>
    <w:pPr>
      <w:tabs>
        <w:tab w:val="left" w:pos="1080"/>
        <w:tab w:val="right" w:leader="dot" w:pos="9059"/>
      </w:tabs>
      <w:spacing w:before="180" w:after="60" w:line="240" w:lineRule="auto"/>
      <w:ind w:left="288"/>
    </w:pPr>
    <w:rPr>
      <w:noProof/>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TOCHeading">
    <w:name w:val="TOC Heading"/>
    <w:basedOn w:val="Heading1"/>
    <w:next w:val="Normal"/>
    <w:uiPriority w:val="39"/>
    <w:unhideWhenUsed/>
    <w:qFormat/>
    <w:rsid w:val="002040CA"/>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HTMLCode">
    <w:name w:val="HTML Code"/>
    <w:basedOn w:val="DefaultParagraphFont"/>
    <w:uiPriority w:val="99"/>
    <w:semiHidden/>
    <w:unhideWhenUsed/>
    <w:rsid w:val="00FC317E"/>
    <w:rPr>
      <w:rFonts w:ascii="Courier New" w:eastAsia="Times New Roman" w:hAnsi="Courier New" w:cs="Courier New"/>
      <w:sz w:val="20"/>
      <w:szCs w:val="20"/>
    </w:rPr>
  </w:style>
  <w:style w:type="character" w:customStyle="1" w:styleId="hljs-meta">
    <w:name w:val="hljs-meta"/>
    <w:basedOn w:val="DefaultParagraphFont"/>
    <w:rsid w:val="00893A00"/>
  </w:style>
  <w:style w:type="character" w:customStyle="1" w:styleId="bash">
    <w:name w:val="bash"/>
    <w:basedOn w:val="DefaultParagraphFont"/>
    <w:rsid w:val="00893A00"/>
  </w:style>
  <w:style w:type="character" w:customStyle="1" w:styleId="hljs-builtin">
    <w:name w:val="hljs-built_in"/>
    <w:basedOn w:val="DefaultParagraphFont"/>
    <w:rsid w:val="00893A00"/>
  </w:style>
  <w:style w:type="character" w:customStyle="1" w:styleId="hljs-comment">
    <w:name w:val="hljs-comment"/>
    <w:basedOn w:val="DefaultParagraphFont"/>
    <w:rsid w:val="00893A00"/>
  </w:style>
  <w:style w:type="paragraph" w:styleId="HTMLPreformatted">
    <w:name w:val="HTML Preformatted"/>
    <w:basedOn w:val="Normal"/>
    <w:link w:val="HTMLPreformattedChar"/>
    <w:uiPriority w:val="99"/>
    <w:semiHidden/>
    <w:unhideWhenUsed/>
    <w:rsid w:val="003D0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3D03ED"/>
    <w:rPr>
      <w:rFonts w:ascii="Courier New" w:eastAsia="Times New Roman" w:hAnsi="Courier New" w:cs="Courier New"/>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684647">
      <w:bodyDiv w:val="1"/>
      <w:marLeft w:val="0"/>
      <w:marRight w:val="0"/>
      <w:marTop w:val="0"/>
      <w:marBottom w:val="0"/>
      <w:divBdr>
        <w:top w:val="none" w:sz="0" w:space="0" w:color="auto"/>
        <w:left w:val="none" w:sz="0" w:space="0" w:color="auto"/>
        <w:bottom w:val="none" w:sz="0" w:space="0" w:color="auto"/>
        <w:right w:val="none" w:sz="0" w:space="0" w:color="auto"/>
      </w:divBdr>
      <w:divsChild>
        <w:div w:id="414478818">
          <w:marLeft w:val="0"/>
          <w:marRight w:val="0"/>
          <w:marTop w:val="0"/>
          <w:marBottom w:val="0"/>
          <w:divBdr>
            <w:top w:val="none" w:sz="0" w:space="0" w:color="auto"/>
            <w:left w:val="none" w:sz="0" w:space="0" w:color="auto"/>
            <w:bottom w:val="none" w:sz="0" w:space="0" w:color="auto"/>
            <w:right w:val="none" w:sz="0" w:space="0" w:color="auto"/>
          </w:divBdr>
          <w:divsChild>
            <w:div w:id="47764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7074">
      <w:bodyDiv w:val="1"/>
      <w:marLeft w:val="0"/>
      <w:marRight w:val="0"/>
      <w:marTop w:val="0"/>
      <w:marBottom w:val="0"/>
      <w:divBdr>
        <w:top w:val="none" w:sz="0" w:space="0" w:color="auto"/>
        <w:left w:val="none" w:sz="0" w:space="0" w:color="auto"/>
        <w:bottom w:val="none" w:sz="0" w:space="0" w:color="auto"/>
        <w:right w:val="none" w:sz="0" w:space="0" w:color="auto"/>
      </w:divBdr>
    </w:div>
    <w:div w:id="780102563">
      <w:bodyDiv w:val="1"/>
      <w:marLeft w:val="0"/>
      <w:marRight w:val="0"/>
      <w:marTop w:val="0"/>
      <w:marBottom w:val="0"/>
      <w:divBdr>
        <w:top w:val="none" w:sz="0" w:space="0" w:color="auto"/>
        <w:left w:val="none" w:sz="0" w:space="0" w:color="auto"/>
        <w:bottom w:val="none" w:sz="0" w:space="0" w:color="auto"/>
        <w:right w:val="none" w:sz="0" w:space="0" w:color="auto"/>
      </w:divBdr>
    </w:div>
    <w:div w:id="864291786">
      <w:bodyDiv w:val="1"/>
      <w:marLeft w:val="0"/>
      <w:marRight w:val="0"/>
      <w:marTop w:val="0"/>
      <w:marBottom w:val="0"/>
      <w:divBdr>
        <w:top w:val="none" w:sz="0" w:space="0" w:color="auto"/>
        <w:left w:val="none" w:sz="0" w:space="0" w:color="auto"/>
        <w:bottom w:val="none" w:sz="0" w:space="0" w:color="auto"/>
        <w:right w:val="none" w:sz="0" w:space="0" w:color="auto"/>
      </w:divBdr>
    </w:div>
    <w:div w:id="882594794">
      <w:bodyDiv w:val="1"/>
      <w:marLeft w:val="0"/>
      <w:marRight w:val="0"/>
      <w:marTop w:val="0"/>
      <w:marBottom w:val="0"/>
      <w:divBdr>
        <w:top w:val="none" w:sz="0" w:space="0" w:color="auto"/>
        <w:left w:val="none" w:sz="0" w:space="0" w:color="auto"/>
        <w:bottom w:val="none" w:sz="0" w:space="0" w:color="auto"/>
        <w:right w:val="none" w:sz="0" w:space="0" w:color="auto"/>
      </w:divBdr>
    </w:div>
    <w:div w:id="1095129100">
      <w:bodyDiv w:val="1"/>
      <w:marLeft w:val="0"/>
      <w:marRight w:val="0"/>
      <w:marTop w:val="0"/>
      <w:marBottom w:val="0"/>
      <w:divBdr>
        <w:top w:val="none" w:sz="0" w:space="0" w:color="auto"/>
        <w:left w:val="none" w:sz="0" w:space="0" w:color="auto"/>
        <w:bottom w:val="none" w:sz="0" w:space="0" w:color="auto"/>
        <w:right w:val="none" w:sz="0" w:space="0" w:color="auto"/>
      </w:divBdr>
    </w:div>
    <w:div w:id="1453285495">
      <w:bodyDiv w:val="1"/>
      <w:marLeft w:val="0"/>
      <w:marRight w:val="0"/>
      <w:marTop w:val="0"/>
      <w:marBottom w:val="0"/>
      <w:divBdr>
        <w:top w:val="none" w:sz="0" w:space="0" w:color="auto"/>
        <w:left w:val="none" w:sz="0" w:space="0" w:color="auto"/>
        <w:bottom w:val="none" w:sz="0" w:space="0" w:color="auto"/>
        <w:right w:val="none" w:sz="0" w:space="0" w:color="auto"/>
      </w:divBdr>
      <w:divsChild>
        <w:div w:id="1908104274">
          <w:marLeft w:val="0"/>
          <w:marRight w:val="0"/>
          <w:marTop w:val="0"/>
          <w:marBottom w:val="0"/>
          <w:divBdr>
            <w:top w:val="none" w:sz="0" w:space="0" w:color="auto"/>
            <w:left w:val="none" w:sz="0" w:space="0" w:color="auto"/>
            <w:bottom w:val="none" w:sz="0" w:space="0" w:color="auto"/>
            <w:right w:val="none" w:sz="0" w:space="0" w:color="auto"/>
          </w:divBdr>
          <w:divsChild>
            <w:div w:id="17656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9255">
      <w:bodyDiv w:val="1"/>
      <w:marLeft w:val="0"/>
      <w:marRight w:val="0"/>
      <w:marTop w:val="0"/>
      <w:marBottom w:val="0"/>
      <w:divBdr>
        <w:top w:val="none" w:sz="0" w:space="0" w:color="auto"/>
        <w:left w:val="none" w:sz="0" w:space="0" w:color="auto"/>
        <w:bottom w:val="none" w:sz="0" w:space="0" w:color="auto"/>
        <w:right w:val="none" w:sz="0" w:space="0" w:color="auto"/>
      </w:divBdr>
    </w:div>
    <w:div w:id="1786387692">
      <w:bodyDiv w:val="1"/>
      <w:marLeft w:val="0"/>
      <w:marRight w:val="0"/>
      <w:marTop w:val="0"/>
      <w:marBottom w:val="0"/>
      <w:divBdr>
        <w:top w:val="none" w:sz="0" w:space="0" w:color="auto"/>
        <w:left w:val="none" w:sz="0" w:space="0" w:color="auto"/>
        <w:bottom w:val="none" w:sz="0" w:space="0" w:color="auto"/>
        <w:right w:val="none" w:sz="0" w:space="0" w:color="auto"/>
      </w:divBdr>
      <w:divsChild>
        <w:div w:id="2144960247">
          <w:marLeft w:val="0"/>
          <w:marRight w:val="0"/>
          <w:marTop w:val="0"/>
          <w:marBottom w:val="0"/>
          <w:divBdr>
            <w:top w:val="none" w:sz="0" w:space="0" w:color="auto"/>
            <w:left w:val="none" w:sz="0" w:space="0" w:color="auto"/>
            <w:bottom w:val="none" w:sz="0" w:space="0" w:color="auto"/>
            <w:right w:val="none" w:sz="0" w:space="0" w:color="auto"/>
          </w:divBdr>
          <w:divsChild>
            <w:div w:id="17538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5335">
      <w:bodyDiv w:val="1"/>
      <w:marLeft w:val="0"/>
      <w:marRight w:val="0"/>
      <w:marTop w:val="0"/>
      <w:marBottom w:val="0"/>
      <w:divBdr>
        <w:top w:val="none" w:sz="0" w:space="0" w:color="auto"/>
        <w:left w:val="none" w:sz="0" w:space="0" w:color="auto"/>
        <w:bottom w:val="none" w:sz="0" w:space="0" w:color="auto"/>
        <w:right w:val="none" w:sz="0" w:space="0" w:color="auto"/>
      </w:divBdr>
    </w:div>
    <w:div w:id="2119569068">
      <w:bodyDiv w:val="1"/>
      <w:marLeft w:val="0"/>
      <w:marRight w:val="0"/>
      <w:marTop w:val="0"/>
      <w:marBottom w:val="0"/>
      <w:divBdr>
        <w:top w:val="none" w:sz="0" w:space="0" w:color="auto"/>
        <w:left w:val="none" w:sz="0" w:space="0" w:color="auto"/>
        <w:bottom w:val="none" w:sz="0" w:space="0" w:color="auto"/>
        <w:right w:val="none" w:sz="0" w:space="0" w:color="auto"/>
      </w:divBdr>
      <w:divsChild>
        <w:div w:id="1894999908">
          <w:marLeft w:val="0"/>
          <w:marRight w:val="0"/>
          <w:marTop w:val="0"/>
          <w:marBottom w:val="0"/>
          <w:divBdr>
            <w:top w:val="none" w:sz="0" w:space="0" w:color="auto"/>
            <w:left w:val="none" w:sz="0" w:space="0" w:color="auto"/>
            <w:bottom w:val="none" w:sz="0" w:space="0" w:color="auto"/>
            <w:right w:val="none" w:sz="0" w:space="0" w:color="auto"/>
          </w:divBdr>
          <w:divsChild>
            <w:div w:id="38059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hyperlink" Target="https://realpython.com/tutorials/computer-vision/" TargetMode="Externa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ieeexplore.ieee.org/document/9456443"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github.com/ultralytics/yolov5" TargetMode="External"/><Relationship Id="rId40" Type="http://schemas.openxmlformats.org/officeDocument/2006/relationships/hyperlink" Target="https://ieeexplore.ieee.org/document/9377064" TargetMode="External"/><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hyperlink" Target="https://www.kaggle.com/ultralytics/coco128" TargetMode="External"/><Relationship Id="rId31" Type="http://schemas.openxmlformats.org/officeDocument/2006/relationships/image" Target="media/image13.png"/><Relationship Id="rId44"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5.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kaggle.com/learn/computer-vision" TargetMode="External"/><Relationship Id="rId46" Type="http://schemas.openxmlformats.org/officeDocument/2006/relationships/footer" Target="footer4.xml"/><Relationship Id="rId20" Type="http://schemas.openxmlformats.org/officeDocument/2006/relationships/hyperlink" Target="http://cocodataset.org/" TargetMode="External"/><Relationship Id="rId41" Type="http://schemas.openxmlformats.org/officeDocument/2006/relationships/hyperlink" Target="https://ieeexplore.ieee.org/document/960605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27483CF1B63FA4AA03D15E9EA85AD57" ma:contentTypeVersion="9" ma:contentTypeDescription="Create a new document." ma:contentTypeScope="" ma:versionID="a89d209407e99ac602479ba5a5520bf2">
  <xsd:schema xmlns:xsd="http://www.w3.org/2001/XMLSchema" xmlns:xs="http://www.w3.org/2001/XMLSchema" xmlns:p="http://schemas.microsoft.com/office/2006/metadata/properties" xmlns:ns3="c078926d-f3db-4b74-bbd0-f33b483d4b1e" xmlns:ns4="806a97cf-37b5-43d8-9f6a-27e74bb9243f" targetNamespace="http://schemas.microsoft.com/office/2006/metadata/properties" ma:root="true" ma:fieldsID="fa7006fb2262dc5508124e2e566f21a1" ns3:_="" ns4:_="">
    <xsd:import namespace="c078926d-f3db-4b74-bbd0-f33b483d4b1e"/>
    <xsd:import namespace="806a97cf-37b5-43d8-9f6a-27e74bb9243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8926d-f3db-4b74-bbd0-f33b483d4b1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6a97cf-37b5-43d8-9f6a-27e74bb9243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49AE78-A77E-47A6-889C-4AE9D607342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0A50F2-8BFD-4121-889A-1C2BCC25C6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8926d-f3db-4b74-bbd0-f33b483d4b1e"/>
    <ds:schemaRef ds:uri="806a97cf-37b5-43d8-9f6a-27e74bb92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2A04A9-D9AC-4633-AD6D-CEEB02CF5901}">
  <ds:schemaRefs>
    <ds:schemaRef ds:uri="http://schemas.microsoft.com/sharepoint/v3/contenttype/forms"/>
  </ds:schemaRefs>
</ds:datastoreItem>
</file>

<file path=customXml/itemProps4.xml><?xml version="1.0" encoding="utf-8"?>
<ds:datastoreItem xmlns:ds="http://schemas.openxmlformats.org/officeDocument/2006/customXml" ds:itemID="{21E10372-2D8A-4926-9E97-D425B0FBC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969</TotalTime>
  <Pages>19</Pages>
  <Words>2420</Words>
  <Characters>13794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16182</CharactersWithSpaces>
  <SharedDoc>false</SharedDoc>
  <HLinks>
    <vt:vector size="12" baseType="variant">
      <vt:variant>
        <vt:i4>4063285</vt:i4>
      </vt:variant>
      <vt:variant>
        <vt:i4>9</vt:i4>
      </vt:variant>
      <vt:variant>
        <vt:i4>0</vt:i4>
      </vt:variant>
      <vt:variant>
        <vt:i4>5</vt:i4>
      </vt:variant>
      <vt:variant>
        <vt:lpwstr>http://cocodataset.org/</vt:lpwstr>
      </vt:variant>
      <vt:variant>
        <vt:lpwstr>home</vt:lpwstr>
      </vt:variant>
      <vt:variant>
        <vt:i4>3080246</vt:i4>
      </vt:variant>
      <vt:variant>
        <vt:i4>6</vt:i4>
      </vt:variant>
      <vt:variant>
        <vt:i4>0</vt:i4>
      </vt:variant>
      <vt:variant>
        <vt:i4>5</vt:i4>
      </vt:variant>
      <vt:variant>
        <vt:lpwstr>https://www.kaggle.com/ultralytics/coco128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cp:lastModifiedBy>Admin</cp:lastModifiedBy>
  <cp:revision>281</cp:revision>
  <cp:lastPrinted>2019-05-17T05:57:00Z</cp:lastPrinted>
  <dcterms:created xsi:type="dcterms:W3CDTF">2021-12-31T01:07:00Z</dcterms:created>
  <dcterms:modified xsi:type="dcterms:W3CDTF">2022-01-04T15:26:00Z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